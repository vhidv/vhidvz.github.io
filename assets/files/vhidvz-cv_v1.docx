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13AE27C" w14:textId="77777777" w:rsidTr="000A07AB">
        <w:trPr>
          <w:trHeight w:val="4410"/>
        </w:trPr>
        <w:tc>
          <w:tcPr>
            <w:tcW w:w="3600" w:type="dxa"/>
            <w:vAlign w:val="center"/>
          </w:tcPr>
          <w:p w14:paraId="5EEC5C55" w14:textId="6C3903B8" w:rsidR="001B2ABD" w:rsidRDefault="00BB577D" w:rsidP="000A07AB">
            <w:pPr>
              <w:tabs>
                <w:tab w:val="left" w:pos="990"/>
              </w:tabs>
              <w:jc w:val="center"/>
            </w:pPr>
            <w:r>
              <w:rPr>
                <w:noProof/>
              </w:rPr>
              <mc:AlternateContent>
                <mc:Choice Requires="wps">
                  <w:drawing>
                    <wp:anchor distT="0" distB="0" distL="114300" distR="114300" simplePos="0" relativeHeight="251658240" behindDoc="1" locked="0" layoutInCell="1" allowOverlap="1" wp14:anchorId="72718E4F" wp14:editId="6C8D4FA3">
                      <wp:simplePos x="0" y="0"/>
                      <wp:positionH relativeFrom="column">
                        <wp:posOffset>3175</wp:posOffset>
                      </wp:positionH>
                      <wp:positionV relativeFrom="paragraph">
                        <wp:posOffset>-2852420</wp:posOffset>
                      </wp:positionV>
                      <wp:extent cx="2122805" cy="2122805"/>
                      <wp:effectExtent l="19050" t="19050" r="29845" b="29845"/>
                      <wp:wrapTopAndBottom/>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8">
                                  <a:extLst>
                                    <a:ext uri="{28A0092B-C50C-407E-A947-70E740481C1C}">
                                      <a14:useLocalDpi xmlns:a14="http://schemas.microsoft.com/office/drawing/2010/main" val="0"/>
                                    </a:ext>
                                  </a:extLst>
                                </a:blip>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6E5C7" id="Oval 2" o:spid="_x0000_s1026" style="position:absolute;margin-left:.25pt;margin-top:-224.6pt;width:167.15pt;height:16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" strokecolor="#94b6d2 [3204]" strokeweight="5pt">
                      <v:fill r:id="rId9" o:title="" recolor="t" rotate="t" type="frame"/>
                      <v:stroke joinstyle="miter"/>
                      <w10:wrap type="topAndBottom"/>
                    </v:oval>
                  </w:pict>
                </mc:Fallback>
              </mc:AlternateContent>
            </w:r>
          </w:p>
          <w:p w14:paraId="705CA348" w14:textId="32F4AF39" w:rsidR="00CD5D6C" w:rsidRDefault="00CD5D6C" w:rsidP="000A07AB">
            <w:pPr>
              <w:tabs>
                <w:tab w:val="left" w:pos="990"/>
              </w:tabs>
              <w:jc w:val="center"/>
            </w:pPr>
          </w:p>
          <w:p w14:paraId="2CF0F945" w14:textId="5E47313E" w:rsidR="00CD5D6C" w:rsidRDefault="00CD5D6C" w:rsidP="000A07AB">
            <w:pPr>
              <w:pStyle w:val="Heading3"/>
            </w:pPr>
            <w:r>
              <w:t>About</w:t>
            </w:r>
          </w:p>
          <w:p w14:paraId="33978623" w14:textId="25372D6A" w:rsidR="00CD5D6C" w:rsidRDefault="00CD5D6C" w:rsidP="000A07AB">
            <w:pPr>
              <w:jc w:val="both"/>
            </w:pPr>
            <w:r w:rsidRPr="00EF7195">
              <w:t>I always enjoy programming and I have</w:t>
            </w:r>
            <w:r w:rsidR="00B22E84">
              <w:t xml:space="preserve"> </w:t>
            </w:r>
            <w:r w:rsidR="00B22E84" w:rsidRPr="00EF7195">
              <w:t>been</w:t>
            </w:r>
            <w:r w:rsidR="00B22E84">
              <w:t xml:space="preserve"> +9 </w:t>
            </w:r>
            <w:r w:rsidR="00880E2B">
              <w:t>years’ experience</w:t>
            </w:r>
            <w:r w:rsidRPr="00EF7195">
              <w:t xml:space="preserve"> in this field professionally. I am an expert in Python and TypeScript and very interested in working with a motivated and creative team. I have always tried my best to do my job accurately and by the standard. It is worth mentioning that commitment and work ethic are the main priorities in my job. Linux Manjaro and Open Communities are my top favorites.</w:t>
            </w:r>
          </w:p>
          <w:p w14:paraId="47C5B98C" w14:textId="77777777" w:rsidR="000A07AB" w:rsidRDefault="000A07AB" w:rsidP="000A07AB"/>
          <w:sdt>
            <w:sdtPr>
              <w:id w:val="-1539119558"/>
              <w:placeholder>
                <w:docPart w:val="9BAD61884F17446D92763D1840AE2B93"/>
              </w:placeholder>
              <w:temporary/>
              <w:showingPlcHdr/>
              <w15:appearance w15:val="hidden"/>
            </w:sdtPr>
            <w:sdtEndPr/>
            <w:sdtContent>
              <w:p w14:paraId="238309FD" w14:textId="77777777" w:rsidR="000A07AB" w:rsidRPr="00CB0055" w:rsidRDefault="000A07AB" w:rsidP="000A07AB">
                <w:pPr>
                  <w:pStyle w:val="Heading3"/>
                </w:pPr>
                <w:r w:rsidRPr="00CB0055">
                  <w:t>Contact</w:t>
                </w:r>
              </w:p>
            </w:sdtContent>
          </w:sdt>
          <w:sdt>
            <w:sdtPr>
              <w:id w:val="-1486004899"/>
              <w:placeholder>
                <w:docPart w:val="76F5A12BAFE547768C264D74CE6FD9FD"/>
              </w:placeholder>
              <w:temporary/>
              <w:showingPlcHdr/>
              <w15:appearance w15:val="hidden"/>
            </w:sdtPr>
            <w:sdtEndPr/>
            <w:sdtContent>
              <w:p w14:paraId="7522E29C" w14:textId="77777777" w:rsidR="000A07AB" w:rsidRDefault="000A07AB" w:rsidP="000A07AB">
                <w:r w:rsidRPr="004D3011">
                  <w:t>PHONE:</w:t>
                </w:r>
              </w:p>
            </w:sdtContent>
          </w:sdt>
          <w:p w14:paraId="565C613F" w14:textId="17EE9A02" w:rsidR="000A07AB" w:rsidRDefault="000A07AB" w:rsidP="000A07AB">
            <w:r>
              <w:t>+98</w:t>
            </w:r>
            <w:r w:rsidR="00880E2B">
              <w:t xml:space="preserve"> </w:t>
            </w:r>
            <w:r>
              <w:t>-</w:t>
            </w:r>
            <w:r w:rsidR="00880E2B">
              <w:t xml:space="preserve"> </w:t>
            </w:r>
            <w:r>
              <w:t>903</w:t>
            </w:r>
            <w:r w:rsidR="00880E2B">
              <w:t xml:space="preserve"> </w:t>
            </w:r>
            <w:r>
              <w:t>949</w:t>
            </w:r>
            <w:r w:rsidR="00880E2B">
              <w:t xml:space="preserve"> </w:t>
            </w:r>
            <w:r>
              <w:t>1657</w:t>
            </w:r>
          </w:p>
          <w:p w14:paraId="310BA15A" w14:textId="77777777" w:rsidR="000A07AB" w:rsidRPr="004D3011" w:rsidRDefault="000A07AB" w:rsidP="000A07AB"/>
          <w:sdt>
            <w:sdtPr>
              <w:id w:val="553596356"/>
              <w:placeholder>
                <w:docPart w:val="5FA672C1ACDA48DFBCAB9A58069AF223"/>
              </w:placeholder>
              <w:temporary/>
              <w:showingPlcHdr/>
              <w15:appearance w15:val="hidden"/>
            </w:sdtPr>
            <w:sdtEndPr/>
            <w:sdtContent>
              <w:p w14:paraId="2639D004" w14:textId="77777777" w:rsidR="000A07AB" w:rsidRDefault="000A07AB" w:rsidP="000A07AB">
                <w:r w:rsidRPr="004D3011">
                  <w:t>WEBSITE:</w:t>
                </w:r>
              </w:p>
            </w:sdtContent>
          </w:sdt>
          <w:p w14:paraId="12EDE686" w14:textId="77777777" w:rsidR="000A07AB" w:rsidRDefault="000A07AB" w:rsidP="000A07AB">
            <w:r w:rsidRPr="007B3FD2">
              <w:t>https://vhidvz.github.io/</w:t>
            </w:r>
          </w:p>
          <w:p w14:paraId="4BB15794" w14:textId="77777777" w:rsidR="000A07AB" w:rsidRDefault="000A07AB" w:rsidP="000A07AB"/>
          <w:sdt>
            <w:sdtPr>
              <w:id w:val="-337926892"/>
              <w:placeholder>
                <w:docPart w:val="0EC862D1B8694E57A496203BC9BDEAC5"/>
              </w:placeholder>
              <w:temporary/>
              <w:showingPlcHdr/>
              <w15:appearance w15:val="hidden"/>
            </w:sdtPr>
            <w:sdtEndPr/>
            <w:sdtContent>
              <w:p w14:paraId="6D79ABBE" w14:textId="77777777" w:rsidR="000A07AB" w:rsidRDefault="000A07AB" w:rsidP="000A07AB">
                <w:r w:rsidRPr="004D3011">
                  <w:t>EMAIL:</w:t>
                </w:r>
              </w:p>
            </w:sdtContent>
          </w:sdt>
          <w:p w14:paraId="6FBE9633" w14:textId="411C9ED3" w:rsidR="000A07AB" w:rsidRPr="00E4381A" w:rsidRDefault="00B44026" w:rsidP="000A07AB">
            <w:pPr>
              <w:rPr>
                <w:rStyle w:val="Hyperlink"/>
              </w:rPr>
            </w:pPr>
            <w:r>
              <w:t>v</w:t>
            </w:r>
            <w:r w:rsidR="000A07AB">
              <w:t>hid.vz@gmail.com</w:t>
            </w:r>
          </w:p>
          <w:p w14:paraId="54476605" w14:textId="77777777" w:rsidR="000A07AB" w:rsidRDefault="000A07AB" w:rsidP="000A07AB">
            <w:pPr>
              <w:jc w:val="center"/>
            </w:pPr>
          </w:p>
          <w:p w14:paraId="1799912F" w14:textId="2C9F2509" w:rsidR="00CD5D6C" w:rsidRDefault="00CD5D6C" w:rsidP="000A07AB">
            <w:pPr>
              <w:tabs>
                <w:tab w:val="left" w:pos="990"/>
              </w:tabs>
              <w:jc w:val="center"/>
            </w:pPr>
          </w:p>
        </w:tc>
        <w:tc>
          <w:tcPr>
            <w:tcW w:w="720" w:type="dxa"/>
          </w:tcPr>
          <w:p w14:paraId="79637955" w14:textId="77777777" w:rsidR="001B2ABD" w:rsidRDefault="001B2ABD" w:rsidP="000C45FF">
            <w:pPr>
              <w:tabs>
                <w:tab w:val="left" w:pos="990"/>
              </w:tabs>
            </w:pPr>
          </w:p>
        </w:tc>
        <w:tc>
          <w:tcPr>
            <w:tcW w:w="6470" w:type="dxa"/>
          </w:tcPr>
          <w:p w14:paraId="7832BA18" w14:textId="2F0DE177" w:rsidR="001B2ABD" w:rsidRDefault="005761C5" w:rsidP="000A07AB">
            <w:pPr>
              <w:pStyle w:val="Title"/>
            </w:pPr>
            <w:r>
              <w:t>Vahid Vakili</w:t>
            </w:r>
            <w:r w:rsidR="005E081F">
              <w:t>-Zare</w:t>
            </w:r>
          </w:p>
          <w:p w14:paraId="4725DC67" w14:textId="0C8FCFFB" w:rsidR="001B2ABD" w:rsidRPr="00630CDD" w:rsidRDefault="00630CDD" w:rsidP="00630CDD">
            <w:pPr>
              <w:pStyle w:val="Heading1"/>
              <w:rPr>
                <w:b/>
                <w:bCs/>
              </w:rPr>
            </w:pPr>
            <w:r w:rsidRPr="00630CDD">
              <w:rPr>
                <w:b/>
                <w:bCs/>
              </w:rPr>
              <w:t>Web Full-Stack Engineer</w:t>
            </w:r>
          </w:p>
          <w:p w14:paraId="212E89E8" w14:textId="77777777" w:rsidR="000A07AB" w:rsidRDefault="000A07AB" w:rsidP="000A07AB"/>
          <w:p w14:paraId="0BCDBAD5" w14:textId="77777777" w:rsidR="004A5691" w:rsidRDefault="004A5691" w:rsidP="000A07AB"/>
          <w:p w14:paraId="2612F25A" w14:textId="321109F5" w:rsidR="000A07AB" w:rsidRDefault="00BB45CF" w:rsidP="000A07AB">
            <w:pPr>
              <w:pStyle w:val="Heading2"/>
            </w:pPr>
            <w:r>
              <w:t>Experience</w:t>
            </w:r>
          </w:p>
          <w:p w14:paraId="4CBD22F5" w14:textId="77777777" w:rsidR="00387B00" w:rsidRDefault="00387B00" w:rsidP="008250FE">
            <w:pPr>
              <w:pStyle w:val="Date"/>
              <w:rPr>
                <w:b/>
              </w:rPr>
            </w:pPr>
            <w:r w:rsidRPr="00387B00">
              <w:rPr>
                <w:b/>
              </w:rPr>
              <w:t xml:space="preserve">RahkarSanat | </w:t>
            </w:r>
            <w:r w:rsidRPr="00387B00">
              <w:rPr>
                <w:rFonts w:ascii="Arial" w:hAnsi="Arial" w:cs="Arial"/>
                <w:bCs/>
              </w:rPr>
              <w:t>راهکار</w:t>
            </w:r>
            <w:r w:rsidRPr="00387B00">
              <w:rPr>
                <w:bCs/>
              </w:rPr>
              <w:t xml:space="preserve"> </w:t>
            </w:r>
            <w:r w:rsidRPr="00387B00">
              <w:rPr>
                <w:rFonts w:ascii="Arial" w:hAnsi="Arial" w:cs="Arial"/>
                <w:bCs/>
              </w:rPr>
              <w:t>صنعت</w:t>
            </w:r>
            <w:r w:rsidRPr="00387B00">
              <w:rPr>
                <w:b/>
              </w:rPr>
              <w:t xml:space="preserve"> </w:t>
            </w:r>
          </w:p>
          <w:p w14:paraId="33AF54D4" w14:textId="61876DFC" w:rsidR="00264103" w:rsidRDefault="00264103" w:rsidP="008250FE">
            <w:pPr>
              <w:pStyle w:val="Date"/>
              <w:rPr>
                <w:rFonts w:ascii="Arial" w:hAnsi="Arial" w:cs="Arial"/>
                <w:b/>
                <w:i/>
                <w:iCs/>
              </w:rPr>
            </w:pPr>
            <w:r w:rsidRPr="00264103">
              <w:rPr>
                <w:rFonts w:ascii="Arial" w:hAnsi="Arial" w:cs="Arial"/>
                <w:b/>
                <w:i/>
                <w:iCs/>
              </w:rPr>
              <w:t xml:space="preserve">Technical Consultant </w:t>
            </w:r>
            <w:r w:rsidR="00187E92">
              <w:rPr>
                <w:rFonts w:ascii="Arial" w:hAnsi="Arial" w:cs="Arial"/>
                <w:b/>
                <w:i/>
                <w:iCs/>
              </w:rPr>
              <w:t>(Part Time)</w:t>
            </w:r>
          </w:p>
          <w:p w14:paraId="3CDFE359" w14:textId="360872FA" w:rsidR="008250FE" w:rsidRDefault="00E75D26" w:rsidP="008250FE">
            <w:pPr>
              <w:pStyle w:val="Date"/>
              <w:rPr>
                <w:i/>
                <w:iCs/>
                <w:sz w:val="16"/>
                <w:szCs w:val="20"/>
                <w:rtl/>
              </w:rPr>
            </w:pPr>
            <w:r>
              <w:rPr>
                <w:i/>
                <w:iCs/>
                <w:sz w:val="16"/>
                <w:szCs w:val="20"/>
              </w:rPr>
              <w:t>December</w:t>
            </w:r>
            <w:r w:rsidR="008250FE" w:rsidRPr="003D1400">
              <w:rPr>
                <w:i/>
                <w:iCs/>
                <w:sz w:val="16"/>
                <w:szCs w:val="20"/>
              </w:rPr>
              <w:t xml:space="preserve"> 202</w:t>
            </w:r>
            <w:r>
              <w:rPr>
                <w:i/>
                <w:iCs/>
                <w:sz w:val="16"/>
                <w:szCs w:val="20"/>
              </w:rPr>
              <w:t>2</w:t>
            </w:r>
            <w:r w:rsidR="008250FE" w:rsidRPr="003D1400">
              <w:rPr>
                <w:i/>
                <w:iCs/>
                <w:sz w:val="16"/>
                <w:szCs w:val="20"/>
              </w:rPr>
              <w:t xml:space="preserve"> – </w:t>
            </w:r>
            <w:r>
              <w:rPr>
                <w:i/>
                <w:iCs/>
                <w:sz w:val="16"/>
                <w:szCs w:val="20"/>
              </w:rPr>
              <w:t>Present (</w:t>
            </w:r>
            <w:r w:rsidR="00187E92">
              <w:rPr>
                <w:i/>
                <w:iCs/>
                <w:sz w:val="16"/>
                <w:szCs w:val="20"/>
              </w:rPr>
              <w:t>Remote</w:t>
            </w:r>
            <w:r>
              <w:rPr>
                <w:i/>
                <w:iCs/>
                <w:sz w:val="16"/>
                <w:szCs w:val="20"/>
              </w:rPr>
              <w:t>)</w:t>
            </w:r>
          </w:p>
          <w:p w14:paraId="3F4135DD" w14:textId="77777777" w:rsidR="00874101" w:rsidRPr="00874101" w:rsidRDefault="00874101" w:rsidP="00874101"/>
          <w:p w14:paraId="28FC1A60" w14:textId="3569B8ED" w:rsidR="00874101" w:rsidRDefault="004862CA" w:rsidP="00874101">
            <w:r w:rsidRPr="004862CA">
              <w:t>I still learn with a creative and kind team in the field of IOT and Fleet Management...</w:t>
            </w:r>
          </w:p>
          <w:p w14:paraId="6D13F93F" w14:textId="77777777" w:rsidR="004862CA" w:rsidRPr="00874101" w:rsidRDefault="004862CA" w:rsidP="00874101"/>
          <w:p w14:paraId="468ABD86" w14:textId="2F01928B" w:rsidR="008250FE" w:rsidRPr="00874101" w:rsidRDefault="008250FE" w:rsidP="008250FE">
            <w:pPr>
              <w:pStyle w:val="Date"/>
              <w:rPr>
                <w:i/>
                <w:iCs/>
                <w:sz w:val="16"/>
                <w:szCs w:val="20"/>
              </w:rPr>
            </w:pPr>
            <w:r w:rsidRPr="00874101">
              <w:rPr>
                <w:i/>
                <w:iCs/>
                <w:sz w:val="16"/>
                <w:szCs w:val="20"/>
              </w:rPr>
              <w:t xml:space="preserve">Skills: </w:t>
            </w:r>
            <w:r w:rsidR="007F6E3F" w:rsidRPr="00874101">
              <w:rPr>
                <w:i/>
                <w:iCs/>
                <w:sz w:val="16"/>
                <w:szCs w:val="20"/>
              </w:rPr>
              <w:t>TypeScript, MongoDB, NestJS, Redis, GraphQL, Mqtt, SocketIO, gRPC</w:t>
            </w:r>
            <w:r w:rsidRPr="00874101">
              <w:rPr>
                <w:i/>
                <w:iCs/>
                <w:sz w:val="16"/>
                <w:szCs w:val="20"/>
              </w:rPr>
              <w:t>, ...</w:t>
            </w:r>
          </w:p>
          <w:p w14:paraId="5DC7C166" w14:textId="77777777" w:rsidR="008250FE" w:rsidRPr="008250FE" w:rsidRDefault="008250FE" w:rsidP="008250FE"/>
          <w:p w14:paraId="7FE9CEE9" w14:textId="77777777" w:rsidR="008250FE" w:rsidRDefault="008250FE" w:rsidP="008250FE">
            <w:pPr>
              <w:pStyle w:val="Heading4"/>
              <w:rPr>
                <w:rFonts w:ascii="Arial" w:hAnsi="Arial" w:cs="Arial"/>
              </w:rPr>
            </w:pPr>
            <w:r w:rsidRPr="008250FE">
              <w:t xml:space="preserve">AriaCo | </w:t>
            </w:r>
            <w:r w:rsidRPr="008250FE">
              <w:rPr>
                <w:rFonts w:ascii="Arial" w:hAnsi="Arial" w:cs="Arial"/>
                <w:b w:val="0"/>
                <w:bCs/>
              </w:rPr>
              <w:t>آریاکو</w:t>
            </w:r>
          </w:p>
          <w:p w14:paraId="791F8910" w14:textId="77777777" w:rsidR="008250FE" w:rsidRPr="008250FE" w:rsidRDefault="008250FE" w:rsidP="008250FE">
            <w:pPr>
              <w:pStyle w:val="Date"/>
              <w:rPr>
                <w:i/>
                <w:iCs/>
                <w:sz w:val="16"/>
                <w:szCs w:val="20"/>
              </w:rPr>
            </w:pPr>
            <w:r w:rsidRPr="008250FE">
              <w:rPr>
                <w:b/>
                <w:bCs/>
                <w:i/>
                <w:iCs/>
              </w:rPr>
              <w:t>Full-Stack Engineer</w:t>
            </w:r>
            <w:r w:rsidRPr="008250FE">
              <w:rPr>
                <w:i/>
                <w:iCs/>
                <w:sz w:val="16"/>
                <w:szCs w:val="20"/>
              </w:rPr>
              <w:t xml:space="preserve"> </w:t>
            </w:r>
          </w:p>
          <w:p w14:paraId="1CFF051C" w14:textId="5BD62D1A" w:rsidR="008250FE" w:rsidRDefault="0062166D" w:rsidP="008250FE">
            <w:pPr>
              <w:pStyle w:val="Date"/>
            </w:pPr>
            <w:r>
              <w:rPr>
                <w:i/>
                <w:iCs/>
                <w:sz w:val="16"/>
                <w:szCs w:val="20"/>
              </w:rPr>
              <w:t>April</w:t>
            </w:r>
            <w:r w:rsidR="008250FE" w:rsidRPr="003D1400">
              <w:rPr>
                <w:i/>
                <w:iCs/>
                <w:sz w:val="16"/>
                <w:szCs w:val="20"/>
              </w:rPr>
              <w:t xml:space="preserve"> 202</w:t>
            </w:r>
            <w:r>
              <w:rPr>
                <w:i/>
                <w:iCs/>
                <w:sz w:val="16"/>
                <w:szCs w:val="20"/>
              </w:rPr>
              <w:t>2</w:t>
            </w:r>
            <w:r w:rsidR="008250FE" w:rsidRPr="003D1400">
              <w:rPr>
                <w:i/>
                <w:iCs/>
                <w:sz w:val="16"/>
                <w:szCs w:val="20"/>
              </w:rPr>
              <w:t xml:space="preserve"> – </w:t>
            </w:r>
            <w:r>
              <w:rPr>
                <w:i/>
                <w:iCs/>
                <w:sz w:val="16"/>
                <w:szCs w:val="20"/>
              </w:rPr>
              <w:t>March</w:t>
            </w:r>
            <w:r w:rsidR="008250FE" w:rsidRPr="003D1400">
              <w:rPr>
                <w:i/>
                <w:iCs/>
                <w:sz w:val="16"/>
                <w:szCs w:val="20"/>
              </w:rPr>
              <w:t xml:space="preserve"> 202</w:t>
            </w:r>
            <w:r>
              <w:rPr>
                <w:i/>
                <w:iCs/>
                <w:sz w:val="16"/>
                <w:szCs w:val="20"/>
              </w:rPr>
              <w:t>3</w:t>
            </w:r>
          </w:p>
          <w:p w14:paraId="7E73D6B7" w14:textId="77777777" w:rsidR="008250FE" w:rsidRDefault="008250FE" w:rsidP="008250FE">
            <w:pPr>
              <w:pStyle w:val="Date"/>
              <w:rPr>
                <w:rtl/>
              </w:rPr>
            </w:pPr>
          </w:p>
          <w:p w14:paraId="1128F3BD" w14:textId="77777777" w:rsidR="00F144D8" w:rsidRDefault="00F144D8" w:rsidP="008B7F65">
            <w:pPr>
              <w:jc w:val="both"/>
            </w:pPr>
            <w:r>
              <w:t>Working in the field of financial technologies as a web full-stack engineer and software designer was an opportunity given to me by AriaCo company. During this time, I gained a lot of experience in the implementation of financial platforms as well as the execution of financial transactions and contradictions in the context of NoSQL technologies.</w:t>
            </w:r>
          </w:p>
          <w:p w14:paraId="6B1B6004" w14:textId="77777777" w:rsidR="00F144D8" w:rsidRDefault="00F144D8" w:rsidP="008B7F65">
            <w:pPr>
              <w:jc w:val="both"/>
            </w:pPr>
          </w:p>
          <w:p w14:paraId="7027FB63" w14:textId="7D07D652" w:rsidR="00874238" w:rsidRDefault="00F144D8" w:rsidP="008B7F65">
            <w:pPr>
              <w:jc w:val="both"/>
            </w:pPr>
            <w:r>
              <w:t>The big challenge I had in designing this platform was the number of client applications that should have the ability to accept each other while having an isolated environment in a common database, and also the architecture should be such that each client can express their own ideas.</w:t>
            </w:r>
          </w:p>
          <w:p w14:paraId="531284F2" w14:textId="77777777" w:rsidR="00F144D8" w:rsidRPr="00874238" w:rsidRDefault="00F144D8" w:rsidP="00F144D8"/>
          <w:p w14:paraId="3D0118A0" w14:textId="707F620C" w:rsidR="008250FE" w:rsidRDefault="008250FE" w:rsidP="008250FE">
            <w:pPr>
              <w:pStyle w:val="Date"/>
            </w:pPr>
            <w:r>
              <w:t xml:space="preserve">Skills: </w:t>
            </w:r>
            <w:r w:rsidR="00151DFE" w:rsidRPr="00151DFE">
              <w:t>TypeScript, MongoDB, NestJS, Redis, PWA, Mqtt, Scrum, Jest, K6</w:t>
            </w:r>
            <w:r w:rsidRPr="001F4368">
              <w:t>, ...</w:t>
            </w:r>
          </w:p>
          <w:p w14:paraId="2CC9C502" w14:textId="77777777" w:rsidR="00F144D8" w:rsidRPr="008250FE" w:rsidRDefault="00F144D8" w:rsidP="00F144D8"/>
          <w:p w14:paraId="217588A2" w14:textId="13C1FFE1" w:rsidR="0004308D" w:rsidRDefault="0004308D" w:rsidP="00F144D8">
            <w:pPr>
              <w:pStyle w:val="Heading4"/>
            </w:pPr>
            <w:r w:rsidRPr="0004308D">
              <w:t xml:space="preserve">Voluntary </w:t>
            </w:r>
            <w:r w:rsidR="004848C0">
              <w:t>W</w:t>
            </w:r>
            <w:r w:rsidRPr="0004308D">
              <w:t>ork</w:t>
            </w:r>
          </w:p>
          <w:p w14:paraId="331EFC7C" w14:textId="27214B19" w:rsidR="0004308D" w:rsidRDefault="0004308D" w:rsidP="00F144D8">
            <w:pPr>
              <w:pStyle w:val="Date"/>
              <w:rPr>
                <w:rFonts w:ascii="Arial" w:hAnsi="Arial" w:cs="Arial"/>
                <w:b/>
                <w:i/>
                <w:iCs/>
              </w:rPr>
            </w:pPr>
            <w:r w:rsidRPr="0004308D">
              <w:rPr>
                <w:rFonts w:ascii="Arial" w:hAnsi="Arial" w:cs="Arial"/>
                <w:b/>
                <w:i/>
                <w:iCs/>
              </w:rPr>
              <w:t>Career Break</w:t>
            </w:r>
          </w:p>
          <w:p w14:paraId="64AB7622" w14:textId="6CA569B7" w:rsidR="00F144D8" w:rsidRDefault="00AE1ED9" w:rsidP="00F144D8">
            <w:pPr>
              <w:pStyle w:val="Date"/>
              <w:rPr>
                <w:i/>
                <w:iCs/>
                <w:sz w:val="16"/>
                <w:szCs w:val="20"/>
              </w:rPr>
            </w:pPr>
            <w:r w:rsidRPr="003D1400">
              <w:rPr>
                <w:i/>
                <w:iCs/>
                <w:sz w:val="16"/>
                <w:szCs w:val="20"/>
              </w:rPr>
              <w:t xml:space="preserve">February </w:t>
            </w:r>
            <w:r>
              <w:rPr>
                <w:i/>
                <w:iCs/>
                <w:sz w:val="16"/>
                <w:szCs w:val="20"/>
              </w:rPr>
              <w:t>2022</w:t>
            </w:r>
            <w:r w:rsidR="00F144D8" w:rsidRPr="003D1400">
              <w:rPr>
                <w:i/>
                <w:iCs/>
                <w:sz w:val="16"/>
                <w:szCs w:val="20"/>
              </w:rPr>
              <w:t xml:space="preserve"> – </w:t>
            </w:r>
            <w:r>
              <w:rPr>
                <w:i/>
                <w:iCs/>
                <w:sz w:val="16"/>
                <w:szCs w:val="20"/>
              </w:rPr>
              <w:t>March</w:t>
            </w:r>
            <w:r w:rsidRPr="003D1400">
              <w:rPr>
                <w:i/>
                <w:iCs/>
                <w:sz w:val="16"/>
                <w:szCs w:val="20"/>
              </w:rPr>
              <w:t xml:space="preserve"> </w:t>
            </w:r>
            <w:r w:rsidR="00F144D8" w:rsidRPr="003D1400">
              <w:rPr>
                <w:i/>
                <w:iCs/>
                <w:sz w:val="16"/>
                <w:szCs w:val="20"/>
              </w:rPr>
              <w:t>2022</w:t>
            </w:r>
          </w:p>
          <w:p w14:paraId="47EBD5E1" w14:textId="77777777" w:rsidR="0004308D" w:rsidRDefault="0004308D" w:rsidP="0004308D"/>
          <w:p w14:paraId="66D068FA" w14:textId="37F2BCDD" w:rsidR="0004308D" w:rsidRPr="0004308D" w:rsidRDefault="00105820" w:rsidP="0004308D">
            <w:r w:rsidRPr="00105820">
              <w:t>I was developed a portal to track and manage devices received by the maintenance department of the law enforcement command of Kerman province.</w:t>
            </w:r>
          </w:p>
          <w:p w14:paraId="3F363297" w14:textId="77777777" w:rsidR="00F144D8" w:rsidRPr="008250FE" w:rsidRDefault="00F144D8" w:rsidP="00F144D8"/>
          <w:p w14:paraId="1D3FB1A9" w14:textId="77777777" w:rsidR="00F144D8" w:rsidRDefault="00F144D8" w:rsidP="00F144D8">
            <w:pPr>
              <w:pStyle w:val="Heading4"/>
              <w:rPr>
                <w:rtl/>
                <w:lang w:bidi="fa-IR"/>
              </w:rPr>
            </w:pPr>
            <w:r w:rsidRPr="00730C57">
              <w:t>Ayandeh-Pajoohan</w:t>
            </w:r>
            <w:r>
              <w:t xml:space="preserve"> | </w:t>
            </w:r>
            <w:r w:rsidRPr="001F4368">
              <w:rPr>
                <w:rFonts w:hint="cs"/>
                <w:sz w:val="14"/>
                <w:szCs w:val="18"/>
                <w:rtl/>
                <w:lang w:bidi="fa-IR"/>
              </w:rPr>
              <w:t>آینده پژوهان پیشرو دانش و فناوری سلامت</w:t>
            </w:r>
          </w:p>
          <w:p w14:paraId="2F8F5BF7" w14:textId="77777777" w:rsidR="00F144D8" w:rsidRPr="003D1400" w:rsidRDefault="00F144D8" w:rsidP="00F144D8">
            <w:pPr>
              <w:pStyle w:val="Heading4"/>
              <w:rPr>
                <w:rFonts w:ascii="Arial" w:hAnsi="Arial" w:cs="Arial"/>
                <w:bCs/>
                <w:i/>
                <w:iCs/>
              </w:rPr>
            </w:pPr>
            <w:r w:rsidRPr="003D1400">
              <w:rPr>
                <w:rFonts w:ascii="Arial" w:hAnsi="Arial" w:cs="Arial"/>
                <w:i/>
                <w:iCs/>
              </w:rPr>
              <w:t>Back-End Developer</w:t>
            </w:r>
          </w:p>
          <w:p w14:paraId="29C7D5B8" w14:textId="63812A1D" w:rsidR="00F144D8" w:rsidRDefault="00FE1DFE" w:rsidP="00F144D8">
            <w:pPr>
              <w:pStyle w:val="Date"/>
            </w:pPr>
            <w:r>
              <w:rPr>
                <w:i/>
                <w:iCs/>
                <w:sz w:val="16"/>
                <w:szCs w:val="20"/>
              </w:rPr>
              <w:t>July</w:t>
            </w:r>
            <w:r w:rsidR="00F144D8" w:rsidRPr="003D1400">
              <w:rPr>
                <w:i/>
                <w:iCs/>
                <w:sz w:val="16"/>
                <w:szCs w:val="20"/>
              </w:rPr>
              <w:t xml:space="preserve"> 2020 –</w:t>
            </w:r>
            <w:r>
              <w:rPr>
                <w:i/>
                <w:iCs/>
                <w:sz w:val="16"/>
                <w:szCs w:val="20"/>
              </w:rPr>
              <w:t xml:space="preserve"> December </w:t>
            </w:r>
            <w:r w:rsidR="00F144D8" w:rsidRPr="003D1400">
              <w:rPr>
                <w:i/>
                <w:iCs/>
                <w:sz w:val="16"/>
                <w:szCs w:val="20"/>
              </w:rPr>
              <w:t>202</w:t>
            </w:r>
            <w:r>
              <w:rPr>
                <w:i/>
                <w:iCs/>
                <w:sz w:val="16"/>
                <w:szCs w:val="20"/>
              </w:rPr>
              <w:t>1</w:t>
            </w:r>
          </w:p>
          <w:p w14:paraId="475E8F57" w14:textId="77777777" w:rsidR="008250FE" w:rsidRDefault="008250FE" w:rsidP="008250FE">
            <w:pPr>
              <w:pStyle w:val="Date"/>
            </w:pPr>
          </w:p>
          <w:p w14:paraId="4B9F84D2" w14:textId="77777777" w:rsidR="00105820" w:rsidRDefault="00105820" w:rsidP="008B7F65">
            <w:pPr>
              <w:jc w:val="both"/>
            </w:pPr>
            <w:r>
              <w:t>As of my best experience as a back-end engineer in cooperation with a software company is Ayandeh Pajoohan Company in health technology, which had a very open vision in the field of open-source development and provided solutions with scientific support that encourage me to develop a BPMN engine.</w:t>
            </w:r>
          </w:p>
          <w:p w14:paraId="41B75CE8" w14:textId="77777777" w:rsidR="00105820" w:rsidRDefault="00105820" w:rsidP="00105820"/>
          <w:p w14:paraId="5E438B75" w14:textId="77777777" w:rsidR="00140B22" w:rsidRDefault="00140B22" w:rsidP="00105820"/>
          <w:p w14:paraId="32740A59" w14:textId="566AE798" w:rsidR="00105820" w:rsidRDefault="00105820" w:rsidP="008B7F65">
            <w:pPr>
              <w:jc w:val="both"/>
            </w:pPr>
            <w:r>
              <w:t>30TEB is a home care service application developed using PWA by VueJS and NestJS with NoSQL technologies, also provides service to the patient and attendant at their own location within the city using OverpassAPI and also provides the possibility of audio and video chat using WebSocket and WebRTC for communication between patients and doctors.</w:t>
            </w:r>
          </w:p>
          <w:p w14:paraId="28BDB88C" w14:textId="77777777" w:rsidR="00105820" w:rsidRDefault="00105820" w:rsidP="008B7F65">
            <w:pPr>
              <w:jc w:val="both"/>
            </w:pPr>
          </w:p>
          <w:p w14:paraId="38DF4520" w14:textId="30E8747A" w:rsidR="005C6D89" w:rsidRDefault="00105820" w:rsidP="008B7F65">
            <w:pPr>
              <w:jc w:val="both"/>
            </w:pPr>
            <w:r>
              <w:t>Among the challenges faced in this project was the use of Push Notification on the web platform in browsers specific for each user, which we achieved this difficulty by using the IndexedDB</w:t>
            </w:r>
            <w:r w:rsidR="00EC6D3B">
              <w:t>.</w:t>
            </w:r>
          </w:p>
          <w:p w14:paraId="047AE4FB" w14:textId="77777777" w:rsidR="005C6D89" w:rsidRPr="005C6D89" w:rsidRDefault="005C6D89" w:rsidP="005C6D89"/>
          <w:p w14:paraId="11ADDE2A" w14:textId="77777777" w:rsidR="008250FE" w:rsidRDefault="008250FE" w:rsidP="008250FE">
            <w:pPr>
              <w:pStyle w:val="Date"/>
            </w:pPr>
            <w:r>
              <w:t xml:space="preserve">Skills: </w:t>
            </w:r>
            <w:r w:rsidRPr="001F4368">
              <w:t>NestJS, Redis, WebRTC, OpenAPI, GraphQL, Jest, SocketIO, PWA, SSR/CSR, ...</w:t>
            </w:r>
          </w:p>
          <w:p w14:paraId="071FCBD2" w14:textId="77777777" w:rsidR="00C3191C" w:rsidRDefault="00C3191C" w:rsidP="00C3191C"/>
          <w:p w14:paraId="69DAD987" w14:textId="77777777" w:rsidR="00C3191C" w:rsidRDefault="00C3191C" w:rsidP="00C3191C">
            <w:pPr>
              <w:pStyle w:val="Heading4"/>
              <w:rPr>
                <w:rFonts w:ascii="Arial" w:hAnsi="Arial" w:cs="Arial"/>
              </w:rPr>
            </w:pPr>
            <w:r w:rsidRPr="002D5EB7">
              <w:t>Yekta-Ertebat</w:t>
            </w:r>
            <w:r>
              <w:t xml:space="preserve"> | </w:t>
            </w:r>
            <w:r w:rsidRPr="0030055C">
              <w:rPr>
                <w:rFonts w:ascii="Arial" w:hAnsi="Arial" w:cs="Arial"/>
                <w:b w:val="0"/>
                <w:bCs/>
              </w:rPr>
              <w:t>یکتا ارتباط تعاملی پرتونما</w:t>
            </w:r>
          </w:p>
          <w:p w14:paraId="0BD810A0" w14:textId="77777777" w:rsidR="00C3191C" w:rsidRPr="003D1400" w:rsidRDefault="00C3191C" w:rsidP="00C3191C">
            <w:pPr>
              <w:pStyle w:val="Heading4"/>
              <w:rPr>
                <w:rFonts w:ascii="Arial" w:hAnsi="Arial" w:cs="Arial"/>
                <w:bCs/>
                <w:i/>
                <w:iCs/>
              </w:rPr>
            </w:pPr>
            <w:r w:rsidRPr="003D1400">
              <w:rPr>
                <w:rFonts w:ascii="Arial" w:hAnsi="Arial" w:cs="Arial"/>
                <w:i/>
                <w:iCs/>
              </w:rPr>
              <w:t>Full Stack Developer</w:t>
            </w:r>
          </w:p>
          <w:p w14:paraId="0030F8B6" w14:textId="57E3F776" w:rsidR="003D1400" w:rsidRPr="003D1400" w:rsidRDefault="00C3191C" w:rsidP="003D1400">
            <w:pPr>
              <w:pStyle w:val="Date"/>
              <w:rPr>
                <w:i/>
                <w:iCs/>
                <w:sz w:val="16"/>
                <w:szCs w:val="20"/>
              </w:rPr>
            </w:pPr>
            <w:r w:rsidRPr="003D1400">
              <w:rPr>
                <w:i/>
                <w:iCs/>
                <w:sz w:val="16"/>
                <w:szCs w:val="20"/>
              </w:rPr>
              <w:t xml:space="preserve">August 2019 – </w:t>
            </w:r>
            <w:r w:rsidR="006F6B66">
              <w:rPr>
                <w:i/>
                <w:iCs/>
                <w:sz w:val="16"/>
                <w:szCs w:val="20"/>
              </w:rPr>
              <w:t>October</w:t>
            </w:r>
            <w:r w:rsidRPr="003D1400">
              <w:rPr>
                <w:i/>
                <w:iCs/>
                <w:sz w:val="16"/>
                <w:szCs w:val="20"/>
              </w:rPr>
              <w:t xml:space="preserve"> 2020</w:t>
            </w:r>
          </w:p>
          <w:p w14:paraId="2FD47E95" w14:textId="77777777" w:rsidR="003D1400" w:rsidRDefault="003D1400" w:rsidP="003D1400"/>
          <w:p w14:paraId="09908D1A" w14:textId="77777777" w:rsidR="002731FD" w:rsidRDefault="002731FD" w:rsidP="008B7F65">
            <w:pPr>
              <w:jc w:val="both"/>
            </w:pPr>
            <w:r>
              <w:t>Working with Yekta Ertebat was one of my most exciting collaborations with a growing and developing company. In this company, I had a great experience in team collaboration as a full-stack engineer.</w:t>
            </w:r>
          </w:p>
          <w:p w14:paraId="0981C76F" w14:textId="77777777" w:rsidR="002731FD" w:rsidRDefault="002731FD" w:rsidP="008B7F65">
            <w:pPr>
              <w:jc w:val="both"/>
            </w:pPr>
          </w:p>
          <w:p w14:paraId="52CCAE83" w14:textId="77777777" w:rsidR="002731FD" w:rsidRDefault="002731FD" w:rsidP="008B7F65">
            <w:pPr>
              <w:jc w:val="both"/>
            </w:pPr>
            <w:r>
              <w:t>Among the tasks that I was engaged in at Yekta Ertebat Company was the design and development of a store builder and an integrated customer club. In addition, for some time I was engaged with scraping data using tools such as Appium and Selenium.</w:t>
            </w:r>
          </w:p>
          <w:p w14:paraId="114FB27B" w14:textId="77777777" w:rsidR="002731FD" w:rsidRDefault="002731FD" w:rsidP="008B7F65">
            <w:pPr>
              <w:jc w:val="both"/>
            </w:pPr>
          </w:p>
          <w:p w14:paraId="77C20976" w14:textId="2E0D5528" w:rsidR="00FD0DC5" w:rsidRDefault="002731FD" w:rsidP="008B7F65">
            <w:pPr>
              <w:jc w:val="both"/>
            </w:pPr>
            <w:r>
              <w:t>In the Kasbify project, using artificial intelligence as a customer behavior predictor to buy from a store or order from it was a challenge that we overcame by using a customized Q-learning reinforcement learning algorithm.</w:t>
            </w:r>
          </w:p>
          <w:p w14:paraId="23A1B836" w14:textId="77777777" w:rsidR="002731FD" w:rsidRPr="003D1400" w:rsidRDefault="002731FD" w:rsidP="002731FD"/>
          <w:p w14:paraId="468155FF" w14:textId="71C2023B" w:rsidR="00C3191C" w:rsidRPr="004D3011" w:rsidRDefault="003D1400" w:rsidP="00C3191C">
            <w:r>
              <w:t>Skills</w:t>
            </w:r>
            <w:r w:rsidR="00C3191C">
              <w:t xml:space="preserve">: </w:t>
            </w:r>
            <w:r w:rsidR="00C3191C" w:rsidRPr="00711F03">
              <w:t>Agile, SCRUM, Trello, Kanban, Jira, Selenium, Vue2/3, MongoDB, Express.JS, ...</w:t>
            </w:r>
          </w:p>
          <w:p w14:paraId="03C33265" w14:textId="77777777" w:rsidR="001A6724" w:rsidRDefault="001A6724" w:rsidP="001A6724">
            <w:pPr>
              <w:pStyle w:val="Date"/>
              <w:rPr>
                <w:b/>
              </w:rPr>
            </w:pPr>
          </w:p>
          <w:p w14:paraId="4E800F16" w14:textId="5C3FE776" w:rsidR="004848C0" w:rsidRDefault="004848C0" w:rsidP="001A6724">
            <w:pPr>
              <w:pStyle w:val="Date"/>
              <w:rPr>
                <w:b/>
              </w:rPr>
            </w:pPr>
            <w:r w:rsidRPr="004848C0">
              <w:rPr>
                <w:b/>
              </w:rPr>
              <w:t xml:space="preserve">Professional </w:t>
            </w:r>
            <w:r>
              <w:rPr>
                <w:b/>
              </w:rPr>
              <w:t>D</w:t>
            </w:r>
            <w:r w:rsidRPr="004848C0">
              <w:rPr>
                <w:b/>
              </w:rPr>
              <w:t>evelopment</w:t>
            </w:r>
          </w:p>
          <w:p w14:paraId="30E711F3" w14:textId="4814451F" w:rsidR="004848C0" w:rsidRDefault="004848C0" w:rsidP="001A6724">
            <w:pPr>
              <w:pStyle w:val="Date"/>
              <w:rPr>
                <w:b/>
                <w:i/>
                <w:iCs/>
              </w:rPr>
            </w:pPr>
            <w:r w:rsidRPr="004848C0">
              <w:rPr>
                <w:b/>
                <w:i/>
                <w:iCs/>
              </w:rPr>
              <w:t>Career Break</w:t>
            </w:r>
          </w:p>
          <w:p w14:paraId="0E445A1B" w14:textId="1CB6C62B" w:rsidR="001A6724" w:rsidRDefault="00FE1DFE" w:rsidP="001A6724">
            <w:pPr>
              <w:pStyle w:val="Date"/>
              <w:rPr>
                <w:i/>
                <w:iCs/>
                <w:sz w:val="16"/>
                <w:szCs w:val="20"/>
              </w:rPr>
            </w:pPr>
            <w:r>
              <w:rPr>
                <w:i/>
                <w:iCs/>
                <w:sz w:val="16"/>
                <w:szCs w:val="20"/>
              </w:rPr>
              <w:t>December</w:t>
            </w:r>
            <w:r w:rsidR="004B4F58" w:rsidRPr="003D1400">
              <w:rPr>
                <w:i/>
                <w:iCs/>
                <w:sz w:val="16"/>
                <w:szCs w:val="20"/>
              </w:rPr>
              <w:t xml:space="preserve"> </w:t>
            </w:r>
            <w:r w:rsidR="001A6724" w:rsidRPr="003D1400">
              <w:rPr>
                <w:i/>
                <w:iCs/>
                <w:sz w:val="16"/>
                <w:szCs w:val="20"/>
              </w:rPr>
              <w:t>201</w:t>
            </w:r>
            <w:r>
              <w:rPr>
                <w:i/>
                <w:iCs/>
                <w:sz w:val="16"/>
                <w:szCs w:val="20"/>
              </w:rPr>
              <w:t>6</w:t>
            </w:r>
            <w:r w:rsidR="001A6724" w:rsidRPr="003D1400">
              <w:rPr>
                <w:i/>
                <w:iCs/>
                <w:sz w:val="16"/>
                <w:szCs w:val="20"/>
              </w:rPr>
              <w:t xml:space="preserve"> –</w:t>
            </w:r>
            <w:r w:rsidR="004B4F58">
              <w:rPr>
                <w:i/>
                <w:iCs/>
                <w:sz w:val="16"/>
                <w:szCs w:val="20"/>
              </w:rPr>
              <w:t xml:space="preserve"> August </w:t>
            </w:r>
            <w:r w:rsidR="001A6724" w:rsidRPr="003D1400">
              <w:rPr>
                <w:i/>
                <w:iCs/>
                <w:sz w:val="16"/>
                <w:szCs w:val="20"/>
              </w:rPr>
              <w:t>201</w:t>
            </w:r>
            <w:r>
              <w:rPr>
                <w:i/>
                <w:iCs/>
                <w:sz w:val="16"/>
                <w:szCs w:val="20"/>
              </w:rPr>
              <w:t>9</w:t>
            </w:r>
          </w:p>
          <w:p w14:paraId="1D11FB1D" w14:textId="77777777" w:rsidR="00C33969" w:rsidRDefault="00C33969" w:rsidP="00C33969"/>
          <w:p w14:paraId="73FB0F49" w14:textId="77777777" w:rsidR="00C33969" w:rsidRDefault="00C33969" w:rsidP="008B7F65">
            <w:pPr>
              <w:jc w:val="both"/>
            </w:pPr>
            <w:r>
              <w:t>During this period, when I was a master's student in Computer Science in the field of Intelligent Systems, in this course I developed my professional experience with Python and used it in Machine Learning and Artificial Intelligence.</w:t>
            </w:r>
          </w:p>
          <w:p w14:paraId="01865005" w14:textId="77777777" w:rsidR="00C33969" w:rsidRDefault="00C33969" w:rsidP="008B7F65">
            <w:pPr>
              <w:jc w:val="both"/>
            </w:pPr>
          </w:p>
          <w:p w14:paraId="597EB0B7" w14:textId="18B883E5" w:rsidR="00C33969" w:rsidRPr="00C33969" w:rsidRDefault="00C33969" w:rsidP="008B7F65">
            <w:pPr>
              <w:jc w:val="both"/>
            </w:pPr>
            <w:r>
              <w:t>My focus at this time was on Metaheuristic Optimization and Deep Representation Learning with small data and some algorithms like SVM and KNN.</w:t>
            </w:r>
          </w:p>
          <w:p w14:paraId="6BFA6421" w14:textId="1DF23A40" w:rsidR="00304BAE" w:rsidRDefault="00304BAE" w:rsidP="00BD2A6A">
            <w:pPr>
              <w:tabs>
                <w:tab w:val="left" w:pos="2065"/>
              </w:tabs>
            </w:pPr>
          </w:p>
          <w:p w14:paraId="7FE02A77" w14:textId="5BE5E8F3" w:rsidR="00304BAE" w:rsidRDefault="002318A5" w:rsidP="00304BAE">
            <w:pPr>
              <w:pStyle w:val="Heading4"/>
            </w:pPr>
            <w:r w:rsidRPr="002318A5">
              <w:t>Specialist Recruitment Referee</w:t>
            </w:r>
            <w:r>
              <w:t xml:space="preserve"> </w:t>
            </w:r>
            <w:r w:rsidR="00304BAE" w:rsidRPr="00B92887">
              <w:t>(Fanavard)</w:t>
            </w:r>
          </w:p>
          <w:p w14:paraId="14924EEC" w14:textId="4CC8E558" w:rsidR="00440FDB" w:rsidRPr="00440FDB" w:rsidRDefault="00440FDB" w:rsidP="00440FDB">
            <w:pPr>
              <w:rPr>
                <w:b/>
                <w:bCs/>
                <w:i/>
                <w:iCs/>
              </w:rPr>
            </w:pPr>
            <w:r w:rsidRPr="00440FDB">
              <w:rPr>
                <w:b/>
                <w:bCs/>
                <w:i/>
                <w:iCs/>
              </w:rPr>
              <w:t>Contract</w:t>
            </w:r>
          </w:p>
          <w:p w14:paraId="0F64F3B8" w14:textId="2ADD2F0C" w:rsidR="004A5691" w:rsidRPr="00FE1DFE" w:rsidRDefault="003D1400" w:rsidP="00FE1DFE">
            <w:pPr>
              <w:rPr>
                <w:i/>
                <w:iCs/>
                <w:sz w:val="16"/>
                <w:szCs w:val="20"/>
              </w:rPr>
            </w:pPr>
            <w:r>
              <w:rPr>
                <w:i/>
                <w:iCs/>
                <w:sz w:val="16"/>
                <w:szCs w:val="20"/>
              </w:rPr>
              <w:t>Kerman</w:t>
            </w:r>
            <w:r w:rsidR="007F44FA">
              <w:rPr>
                <w:i/>
                <w:iCs/>
                <w:sz w:val="16"/>
                <w:szCs w:val="20"/>
              </w:rPr>
              <w:t xml:space="preserve">, </w:t>
            </w:r>
            <w:r w:rsidR="00304BAE" w:rsidRPr="003D1400">
              <w:rPr>
                <w:i/>
                <w:iCs/>
                <w:sz w:val="16"/>
                <w:szCs w:val="20"/>
              </w:rPr>
              <w:t>October 2017</w:t>
            </w:r>
          </w:p>
          <w:p w14:paraId="6123CDCA" w14:textId="77777777" w:rsidR="004A5691" w:rsidRPr="004A5691" w:rsidRDefault="004A5691" w:rsidP="004A5691"/>
          <w:p w14:paraId="3FE81AC5" w14:textId="7C8ECEDD" w:rsidR="000A07AB" w:rsidRDefault="00CC48AC" w:rsidP="000A07AB">
            <w:pPr>
              <w:pStyle w:val="Heading4"/>
            </w:pPr>
            <w:r>
              <w:t>Tavan</w:t>
            </w:r>
            <w:r w:rsidR="000A07AB" w:rsidRPr="00E47C7E">
              <w:t>-Moj-e-Karmania</w:t>
            </w:r>
            <w:r w:rsidR="000A07AB">
              <w:t xml:space="preserve"> | </w:t>
            </w:r>
            <w:r>
              <w:rPr>
                <w:rFonts w:ascii="Arial" w:hAnsi="Arial" w:cs="Arial" w:hint="cs"/>
                <w:sz w:val="14"/>
                <w:szCs w:val="18"/>
                <w:rtl/>
                <w:lang w:bidi="fa-IR"/>
              </w:rPr>
              <w:t>توان</w:t>
            </w:r>
            <w:r w:rsidR="000A07AB" w:rsidRPr="002D5EB7">
              <w:rPr>
                <w:rFonts w:ascii="Arial" w:hAnsi="Arial" w:cs="Arial"/>
                <w:sz w:val="14"/>
                <w:szCs w:val="18"/>
                <w:rtl/>
                <w:lang w:bidi="fa-IR"/>
              </w:rPr>
              <w:t xml:space="preserve"> موج کارمانیا</w:t>
            </w:r>
          </w:p>
          <w:p w14:paraId="4657DA9F" w14:textId="77777777" w:rsidR="000A07AB" w:rsidRPr="003D1400" w:rsidRDefault="000A07AB" w:rsidP="000A07AB">
            <w:pPr>
              <w:pStyle w:val="Heading4"/>
              <w:rPr>
                <w:bCs/>
                <w:i/>
                <w:iCs/>
              </w:rPr>
            </w:pPr>
            <w:r w:rsidRPr="003D1400">
              <w:rPr>
                <w:i/>
                <w:iCs/>
              </w:rPr>
              <w:t>Full Stack Developer</w:t>
            </w:r>
          </w:p>
          <w:p w14:paraId="336AE48C" w14:textId="33591C8B" w:rsidR="000A07AB" w:rsidRDefault="000A07AB" w:rsidP="000A07AB">
            <w:pPr>
              <w:pStyle w:val="Date"/>
              <w:rPr>
                <w:i/>
                <w:iCs/>
                <w:sz w:val="16"/>
                <w:szCs w:val="20"/>
              </w:rPr>
            </w:pPr>
            <w:r w:rsidRPr="003D1400">
              <w:rPr>
                <w:i/>
                <w:iCs/>
                <w:sz w:val="16"/>
                <w:szCs w:val="20"/>
              </w:rPr>
              <w:t xml:space="preserve">September 2013 </w:t>
            </w:r>
            <w:r w:rsidR="0067540C" w:rsidRPr="003D1400">
              <w:rPr>
                <w:i/>
                <w:iCs/>
                <w:sz w:val="16"/>
                <w:szCs w:val="20"/>
              </w:rPr>
              <w:t>–</w:t>
            </w:r>
            <w:r w:rsidR="0067540C">
              <w:rPr>
                <w:i/>
                <w:iCs/>
                <w:sz w:val="16"/>
                <w:szCs w:val="20"/>
              </w:rPr>
              <w:t xml:space="preserve"> </w:t>
            </w:r>
            <w:r w:rsidR="0067540C" w:rsidRPr="003D1400">
              <w:rPr>
                <w:i/>
                <w:iCs/>
                <w:sz w:val="16"/>
                <w:szCs w:val="20"/>
              </w:rPr>
              <w:t>September</w:t>
            </w:r>
            <w:r w:rsidR="00FE1DFE" w:rsidRPr="003D1400">
              <w:rPr>
                <w:i/>
                <w:iCs/>
                <w:sz w:val="16"/>
                <w:szCs w:val="20"/>
              </w:rPr>
              <w:t xml:space="preserve"> </w:t>
            </w:r>
            <w:r w:rsidRPr="003D1400">
              <w:rPr>
                <w:i/>
                <w:iCs/>
                <w:sz w:val="16"/>
                <w:szCs w:val="20"/>
              </w:rPr>
              <w:t>201</w:t>
            </w:r>
            <w:r w:rsidR="00FE1DFE">
              <w:rPr>
                <w:i/>
                <w:iCs/>
                <w:sz w:val="16"/>
                <w:szCs w:val="20"/>
              </w:rPr>
              <w:t>6</w:t>
            </w:r>
          </w:p>
          <w:p w14:paraId="1FA9CC99" w14:textId="77777777" w:rsidR="003D1400" w:rsidRDefault="003D1400" w:rsidP="003D1400"/>
          <w:p w14:paraId="5E2E5521" w14:textId="77777777" w:rsidR="00FD0DC5" w:rsidRDefault="00FD0DC5" w:rsidP="008B7F65">
            <w:pPr>
              <w:jc w:val="both"/>
            </w:pPr>
            <w:r>
              <w:t>During the period of cooperation with Tavan Moj Karmania company, I worked as a software designer and full-stack developer using PHP language and Laravel framework along with MySQL database and dashboard designed with Bootstrap and AngularJS.</w:t>
            </w:r>
          </w:p>
          <w:p w14:paraId="3284C495" w14:textId="77777777" w:rsidR="00FD0DC5" w:rsidRDefault="00FD0DC5" w:rsidP="008B7F65">
            <w:pPr>
              <w:jc w:val="both"/>
            </w:pPr>
          </w:p>
          <w:p w14:paraId="739674E1" w14:textId="77777777" w:rsidR="0067540C" w:rsidRDefault="00FD0DC5" w:rsidP="008B7F65">
            <w:pPr>
              <w:jc w:val="both"/>
            </w:pPr>
            <w:r>
              <w:t xml:space="preserve">Among the challenges, I was dealing with at this time was the real-time display of information resulting from location data registration using RFID. </w:t>
            </w:r>
          </w:p>
          <w:p w14:paraId="48C29932" w14:textId="77777777" w:rsidR="0067540C" w:rsidRDefault="0067540C" w:rsidP="008B7F65">
            <w:pPr>
              <w:jc w:val="both"/>
            </w:pPr>
          </w:p>
          <w:p w14:paraId="12C460BF" w14:textId="6E0ECC5A" w:rsidR="00FD0DC5" w:rsidRDefault="00FD0DC5" w:rsidP="008B7F65">
            <w:pPr>
              <w:jc w:val="both"/>
            </w:pPr>
            <w:r>
              <w:t>To overcome this problem, a set of required statistics is stored in the database for each data registration request, such as counting and totaling in discrete time blocks to show in the dashboard.</w:t>
            </w:r>
          </w:p>
          <w:p w14:paraId="71132979" w14:textId="77777777" w:rsidR="00FD0DC5" w:rsidRPr="003D1400" w:rsidRDefault="00FD0DC5" w:rsidP="003D1400"/>
          <w:p w14:paraId="30A836DD" w14:textId="7AC6C029" w:rsidR="00304BAE" w:rsidRDefault="003D1400" w:rsidP="000A07AB">
            <w:r>
              <w:t>Skills</w:t>
            </w:r>
            <w:r w:rsidR="000A07AB">
              <w:t>:</w:t>
            </w:r>
            <w:r w:rsidR="000A07AB" w:rsidRPr="00036450">
              <w:t xml:space="preserve"> </w:t>
            </w:r>
            <w:r w:rsidR="000A07AB" w:rsidRPr="00912C05">
              <w:t>MySQL, PHP, Laravel, Bootstrap, AngularJS, RFID</w:t>
            </w:r>
            <w:r>
              <w:t>, …</w:t>
            </w:r>
          </w:p>
          <w:p w14:paraId="5F9BC7E2" w14:textId="77777777" w:rsidR="002E0B0A" w:rsidRDefault="002E0B0A" w:rsidP="000A07AB"/>
          <w:p w14:paraId="1DB63750" w14:textId="260F332E" w:rsidR="00C3191C" w:rsidRDefault="00C3191C" w:rsidP="00C3191C">
            <w:pPr>
              <w:pStyle w:val="Heading2"/>
            </w:pPr>
            <w:r>
              <w:t>Research</w:t>
            </w:r>
          </w:p>
          <w:p w14:paraId="7274C60F" w14:textId="4AAC207D" w:rsidR="00C3191C" w:rsidRDefault="00C3191C" w:rsidP="00C3191C">
            <w:pPr>
              <w:jc w:val="both"/>
            </w:pPr>
            <w:r w:rsidRPr="00D9720F">
              <w:t>Parallel computing and massive data processing with real-time streaming approach and its application in natural language processing</w:t>
            </w:r>
            <w:r>
              <w:t xml:space="preserve">, </w:t>
            </w:r>
            <w:r w:rsidRPr="00270413">
              <w:t xml:space="preserve">Vali-e-Asr University </w:t>
            </w:r>
            <w:r w:rsidR="00D611EC" w:rsidRPr="00270413">
              <w:t>of</w:t>
            </w:r>
            <w:r w:rsidRPr="00270413">
              <w:t xml:space="preserve"> Rafsanjan</w:t>
            </w:r>
            <w:r>
              <w:t>.</w:t>
            </w:r>
          </w:p>
          <w:p w14:paraId="04DF3107" w14:textId="77777777" w:rsidR="00C3191C" w:rsidRDefault="00C3191C" w:rsidP="00C3191C">
            <w:pPr>
              <w:jc w:val="both"/>
            </w:pPr>
          </w:p>
          <w:p w14:paraId="01688B86" w14:textId="7B32FA9E" w:rsidR="00C3191C" w:rsidRDefault="00C3191C" w:rsidP="00C3191C">
            <w:pPr>
              <w:jc w:val="both"/>
            </w:pPr>
            <w:r>
              <w:t xml:space="preserve">Local fleet management system, </w:t>
            </w:r>
            <w:r w:rsidRPr="00F75712">
              <w:t xml:space="preserve">Vali-e-Asr University </w:t>
            </w:r>
            <w:r w:rsidR="00D611EC" w:rsidRPr="00F75712">
              <w:t>of</w:t>
            </w:r>
            <w:r w:rsidRPr="00F75712">
              <w:t xml:space="preserve"> Rafsanjan</w:t>
            </w:r>
            <w:r>
              <w:t>.</w:t>
            </w:r>
          </w:p>
          <w:p w14:paraId="22BD4D14" w14:textId="77777777" w:rsidR="00C3191C" w:rsidRDefault="00C3191C" w:rsidP="00C3191C">
            <w:pPr>
              <w:jc w:val="both"/>
            </w:pPr>
          </w:p>
          <w:p w14:paraId="5342B0FD" w14:textId="3A16AE10" w:rsidR="00C3191C" w:rsidRDefault="00C3191C" w:rsidP="00C3191C">
            <w:pPr>
              <w:jc w:val="both"/>
            </w:pPr>
            <w:r>
              <w:t xml:space="preserve"> </w:t>
            </w:r>
            <w:r w:rsidRPr="000D4106">
              <w:t>Investigation of neurons simulators and comparison criteria</w:t>
            </w:r>
            <w:r>
              <w:t xml:space="preserve">, </w:t>
            </w:r>
            <w:r w:rsidRPr="00F75712">
              <w:t xml:space="preserve">Vali-e-Asr University </w:t>
            </w:r>
            <w:r w:rsidR="00D611EC" w:rsidRPr="00F75712">
              <w:t>of</w:t>
            </w:r>
            <w:r w:rsidRPr="00F75712">
              <w:t xml:space="preserve"> Rafsanjan</w:t>
            </w:r>
            <w:r>
              <w:t>.</w:t>
            </w:r>
          </w:p>
          <w:p w14:paraId="4090E76C" w14:textId="77777777" w:rsidR="00FD0DC5" w:rsidRDefault="00FD0DC5" w:rsidP="00C3191C">
            <w:pPr>
              <w:jc w:val="both"/>
            </w:pPr>
          </w:p>
          <w:p w14:paraId="408CAC25" w14:textId="6AF3B0BB" w:rsidR="00C3191C" w:rsidRDefault="006A3130" w:rsidP="006A3130">
            <w:pPr>
              <w:pStyle w:val="Heading2"/>
            </w:pPr>
            <w:r>
              <w:t>Project</w:t>
            </w:r>
          </w:p>
          <w:p w14:paraId="613C206E" w14:textId="77777777" w:rsidR="00812F49" w:rsidRDefault="00812F49" w:rsidP="00812F49">
            <w:pPr>
              <w:rPr>
                <w:b/>
                <w:bCs/>
                <w:sz w:val="20"/>
                <w:szCs w:val="24"/>
              </w:rPr>
            </w:pPr>
            <w:r w:rsidRPr="005405F8">
              <w:rPr>
                <w:b/>
                <w:bCs/>
                <w:sz w:val="20"/>
                <w:szCs w:val="24"/>
              </w:rPr>
              <w:t>Workflow engine based on BPMNs</w:t>
            </w:r>
          </w:p>
          <w:p w14:paraId="5AB4F640" w14:textId="7CDB898E" w:rsidR="00812F49" w:rsidRDefault="00812F49" w:rsidP="00812F49">
            <w:pPr>
              <w:rPr>
                <w:i/>
                <w:iCs/>
              </w:rPr>
            </w:pPr>
            <w:r w:rsidRPr="00812F49">
              <w:rPr>
                <w:i/>
                <w:iCs/>
              </w:rPr>
              <w:t xml:space="preserve">Feb 2023 </w:t>
            </w:r>
            <w:r>
              <w:rPr>
                <w:i/>
                <w:iCs/>
              </w:rPr>
              <w:t>–</w:t>
            </w:r>
            <w:r w:rsidRPr="00812F49">
              <w:rPr>
                <w:i/>
                <w:iCs/>
              </w:rPr>
              <w:t xml:space="preserve"> Present</w:t>
            </w:r>
          </w:p>
          <w:p w14:paraId="6B57CA5E" w14:textId="77777777" w:rsidR="00812F49" w:rsidRPr="00812F49" w:rsidRDefault="00812F49" w:rsidP="00812F49">
            <w:pPr>
              <w:rPr>
                <w:i/>
                <w:iCs/>
              </w:rPr>
            </w:pPr>
          </w:p>
          <w:p w14:paraId="21FB5F2D" w14:textId="77777777" w:rsidR="00812F49" w:rsidRDefault="00812F49" w:rsidP="008B7F65">
            <w:pPr>
              <w:jc w:val="both"/>
            </w:pPr>
            <w:r w:rsidRPr="005405F8">
              <w:t>WorkflowJS is a lightweight and flexible library for building workflows and processes with NodeJS. It allows you to define processes using BPMN 2.0</w:t>
            </w:r>
            <w:r>
              <w:t>.</w:t>
            </w:r>
          </w:p>
          <w:p w14:paraId="437F11E5" w14:textId="77777777" w:rsidR="00812F49" w:rsidRDefault="00812F49" w:rsidP="00812F49">
            <w:pPr>
              <w:rPr>
                <w:i/>
                <w:iCs/>
                <w:sz w:val="16"/>
                <w:szCs w:val="20"/>
              </w:rPr>
            </w:pPr>
          </w:p>
          <w:p w14:paraId="7CDE6224" w14:textId="77777777" w:rsidR="00812F49" w:rsidRDefault="00812F49" w:rsidP="00812F49">
            <w:r w:rsidRPr="005405F8">
              <w:rPr>
                <w:i/>
                <w:iCs/>
                <w:sz w:val="16"/>
                <w:szCs w:val="20"/>
              </w:rPr>
              <w:t>Open Source Published</w:t>
            </w:r>
            <w:r w:rsidRPr="005405F8">
              <w:rPr>
                <w:sz w:val="16"/>
                <w:szCs w:val="20"/>
              </w:rPr>
              <w:t xml:space="preserve"> </w:t>
            </w:r>
          </w:p>
          <w:p w14:paraId="7A680B1E" w14:textId="77777777" w:rsidR="00812F49" w:rsidRDefault="00BF7B01" w:rsidP="00812F49">
            <w:hyperlink r:id="rId10" w:history="1">
              <w:r w:rsidR="00812F49" w:rsidRPr="005F2A14">
                <w:rPr>
                  <w:rStyle w:val="Hyperlink"/>
                </w:rPr>
                <w:t>https://www.npmjs.com/package/@vhidvz/wfjs</w:t>
              </w:r>
            </w:hyperlink>
          </w:p>
          <w:p w14:paraId="695FE565" w14:textId="77777777" w:rsidR="003F2E8F" w:rsidRPr="003F2E8F" w:rsidRDefault="003F2E8F" w:rsidP="003F2E8F">
            <w:pPr>
              <w:rPr>
                <w:b/>
                <w:bCs/>
                <w:sz w:val="20"/>
                <w:szCs w:val="24"/>
              </w:rPr>
            </w:pPr>
          </w:p>
          <w:p w14:paraId="1EF053AC" w14:textId="79042297" w:rsidR="003F2E8F" w:rsidRPr="003F2E8F" w:rsidRDefault="001609D4" w:rsidP="003F2E8F">
            <w:pPr>
              <w:rPr>
                <w:b/>
                <w:bCs/>
                <w:sz w:val="20"/>
                <w:szCs w:val="24"/>
                <w:rtl/>
                <w:lang w:bidi="fa-IR"/>
              </w:rPr>
            </w:pPr>
            <w:r>
              <w:rPr>
                <w:b/>
                <w:bCs/>
                <w:sz w:val="20"/>
                <w:szCs w:val="24"/>
              </w:rPr>
              <w:t>Kiz</w:t>
            </w:r>
            <w:r w:rsidR="003F2E8F" w:rsidRPr="003F2E8F">
              <w:rPr>
                <w:b/>
                <w:bCs/>
                <w:sz w:val="20"/>
                <w:szCs w:val="24"/>
              </w:rPr>
              <w:t xml:space="preserve"> | </w:t>
            </w:r>
            <w:r w:rsidR="008B7F65">
              <w:rPr>
                <w:rFonts w:cs="Arial" w:hint="cs"/>
                <w:sz w:val="16"/>
                <w:szCs w:val="20"/>
                <w:rtl/>
              </w:rPr>
              <w:t>کیز</w:t>
            </w:r>
          </w:p>
          <w:p w14:paraId="2773CEC6" w14:textId="0A6C2C35" w:rsidR="00812F49" w:rsidRDefault="003F2E8F" w:rsidP="003F2E8F">
            <w:pPr>
              <w:rPr>
                <w:i/>
                <w:iCs/>
                <w:rtl/>
              </w:rPr>
            </w:pPr>
            <w:r w:rsidRPr="003F2E8F">
              <w:rPr>
                <w:i/>
                <w:iCs/>
              </w:rPr>
              <w:t xml:space="preserve">Dec 2022 </w:t>
            </w:r>
            <w:r w:rsidR="003073F1">
              <w:rPr>
                <w:i/>
                <w:iCs/>
              </w:rPr>
              <w:t>–</w:t>
            </w:r>
            <w:r w:rsidRPr="003F2E8F">
              <w:rPr>
                <w:i/>
                <w:iCs/>
              </w:rPr>
              <w:t xml:space="preserve"> Present</w:t>
            </w:r>
          </w:p>
          <w:p w14:paraId="1685B1EB" w14:textId="77777777" w:rsidR="003073F1" w:rsidRDefault="003073F1" w:rsidP="003F2E8F">
            <w:pPr>
              <w:rPr>
                <w:i/>
                <w:iCs/>
                <w:rtl/>
              </w:rPr>
            </w:pPr>
          </w:p>
          <w:p w14:paraId="1CC05D50" w14:textId="77777777" w:rsidR="008B7F65" w:rsidRDefault="008B7F65" w:rsidP="008B7F65">
            <w:pPr>
              <w:jc w:val="both"/>
            </w:pPr>
            <w:r>
              <w:t>Kiz is a microservice architecture platform with multiple communication protocols, Kiz provides a comprehensive set of tools and services that can be used to build, deploy, and manage complex applications quickly.</w:t>
            </w:r>
          </w:p>
          <w:p w14:paraId="1AC883CE" w14:textId="77777777" w:rsidR="008B7F65" w:rsidRDefault="008B7F65" w:rsidP="008B7F65"/>
          <w:p w14:paraId="19754317" w14:textId="77777777" w:rsidR="008B7F65" w:rsidRDefault="008B7F65" w:rsidP="008B7F65">
            <w:pPr>
              <w:jc w:val="both"/>
            </w:pPr>
            <w:r>
              <w:t>Kiz is built on a powerful technology stack that includes MongoDB, a flexible and scalable NoSQL database for storing unstructured or semi-structured data for data storage, Redis for caching, and Node.js for server-side application development.</w:t>
            </w:r>
          </w:p>
          <w:p w14:paraId="429B873F" w14:textId="77777777" w:rsidR="008B7F65" w:rsidRDefault="008B7F65" w:rsidP="008B7F65">
            <w:pPr>
              <w:jc w:val="both"/>
            </w:pPr>
          </w:p>
          <w:p w14:paraId="0AA6A121" w14:textId="63A05713" w:rsidR="003073F1" w:rsidRDefault="008B7F65" w:rsidP="008B7F65">
            <w:pPr>
              <w:jc w:val="both"/>
              <w:rPr>
                <w:i/>
                <w:iCs/>
                <w:rtl/>
              </w:rPr>
            </w:pPr>
            <w:r>
              <w:t>The Kiz platform is highly scalable and can handle Big Data and IOT traffic volumes. Therefore, developers and businesses can quickly scale their IoT applications as they grow and expand. Kiz provides services to its customers in both (PaaS) and (SaaS).Kiz</w:t>
            </w:r>
          </w:p>
          <w:p w14:paraId="6EA5C45A" w14:textId="0CC61ADF" w:rsidR="008B7F65" w:rsidRPr="0085025D" w:rsidRDefault="00BF7B01" w:rsidP="0085025D">
            <w:pPr>
              <w:rPr>
                <w:i/>
                <w:iCs/>
                <w:rtl/>
              </w:rPr>
            </w:pPr>
            <w:hyperlink r:id="rId11" w:history="1">
              <w:r w:rsidR="003073F1" w:rsidRPr="007C0F3E">
                <w:rPr>
                  <w:rStyle w:val="Hyperlink"/>
                  <w:i/>
                  <w:iCs/>
                </w:rPr>
                <w:t>https://</w:t>
              </w:r>
              <w:r w:rsidR="007C0F3E" w:rsidRPr="007C0F3E">
                <w:rPr>
                  <w:rStyle w:val="Hyperlink"/>
                  <w:i/>
                  <w:iCs/>
                </w:rPr>
                <w:t>rahkarsanat</w:t>
              </w:r>
              <w:r w:rsidR="003073F1" w:rsidRPr="007C0F3E">
                <w:rPr>
                  <w:rStyle w:val="Hyperlink"/>
                  <w:i/>
                  <w:iCs/>
                </w:rPr>
                <w:t>.ir</w:t>
              </w:r>
            </w:hyperlink>
          </w:p>
          <w:p w14:paraId="6E3D3A4E" w14:textId="77777777" w:rsidR="007C0F3E" w:rsidRDefault="007C0F3E" w:rsidP="00A74DAC">
            <w:pPr>
              <w:jc w:val="both"/>
            </w:pPr>
          </w:p>
          <w:p w14:paraId="3996DA15" w14:textId="77777777" w:rsidR="005405F8" w:rsidRDefault="00A74DAC" w:rsidP="00A74DAC">
            <w:pPr>
              <w:rPr>
                <w:b/>
                <w:bCs/>
                <w:sz w:val="20"/>
                <w:szCs w:val="24"/>
                <w:rtl/>
              </w:rPr>
            </w:pPr>
            <w:r w:rsidRPr="005405F8">
              <w:rPr>
                <w:b/>
                <w:bCs/>
                <w:sz w:val="20"/>
                <w:szCs w:val="24"/>
              </w:rPr>
              <w:t>Naming Conventions Modeler</w:t>
            </w:r>
          </w:p>
          <w:p w14:paraId="5B62EA66" w14:textId="33BEAF6C" w:rsidR="000E3904" w:rsidRPr="000E3904" w:rsidRDefault="000E3904" w:rsidP="000E3904">
            <w:pPr>
              <w:rPr>
                <w:i/>
                <w:iCs/>
                <w:rtl/>
              </w:rPr>
            </w:pPr>
            <w:r w:rsidRPr="000E3904">
              <w:rPr>
                <w:i/>
                <w:iCs/>
              </w:rPr>
              <w:t>Nov 2022 - Present</w:t>
            </w:r>
          </w:p>
          <w:p w14:paraId="06A220D3" w14:textId="77777777" w:rsidR="000E3904" w:rsidRDefault="000E3904" w:rsidP="000E3904">
            <w:pPr>
              <w:rPr>
                <w:b/>
                <w:bCs/>
                <w:sz w:val="20"/>
                <w:szCs w:val="24"/>
              </w:rPr>
            </w:pPr>
          </w:p>
          <w:p w14:paraId="1F9FD1E4" w14:textId="35AEBD20" w:rsidR="005405F8" w:rsidRPr="0070602F" w:rsidRDefault="0070602F" w:rsidP="00A74DAC">
            <w:r w:rsidRPr="0070602F">
              <w:t>Simple and Fast naming conventions modeler implemented by Proxy, zero dependencies.</w:t>
            </w:r>
          </w:p>
          <w:p w14:paraId="3415A9A1" w14:textId="77777777" w:rsidR="00512553" w:rsidRDefault="00512553" w:rsidP="00A74DAC">
            <w:pPr>
              <w:rPr>
                <w:i/>
                <w:iCs/>
                <w:sz w:val="16"/>
                <w:szCs w:val="20"/>
              </w:rPr>
            </w:pPr>
          </w:p>
          <w:p w14:paraId="0B20464C" w14:textId="1FCDC545" w:rsidR="005405F8" w:rsidRDefault="00A74DAC" w:rsidP="00A74DAC">
            <w:r w:rsidRPr="005405F8">
              <w:rPr>
                <w:i/>
                <w:iCs/>
                <w:sz w:val="16"/>
                <w:szCs w:val="20"/>
              </w:rPr>
              <w:t>Open Source Published</w:t>
            </w:r>
            <w:r w:rsidRPr="005405F8">
              <w:rPr>
                <w:sz w:val="16"/>
                <w:szCs w:val="20"/>
              </w:rPr>
              <w:t xml:space="preserve"> </w:t>
            </w:r>
          </w:p>
          <w:p w14:paraId="46C44602" w14:textId="73D5449A" w:rsidR="00512553" w:rsidRDefault="00BF7B01" w:rsidP="00A74DAC">
            <w:hyperlink r:id="rId12" w:history="1">
              <w:r w:rsidR="00895C1D" w:rsidRPr="00D317BA">
                <w:rPr>
                  <w:rStyle w:val="Hyperlink"/>
                </w:rPr>
                <w:t>https://www.npmjs.com/package/naming-conventions-modeler</w:t>
              </w:r>
            </w:hyperlink>
          </w:p>
          <w:p w14:paraId="02F4C2BA" w14:textId="77777777" w:rsidR="00BB3F35" w:rsidRDefault="00BB3F35" w:rsidP="00BB3F35">
            <w:pPr>
              <w:rPr>
                <w:b/>
                <w:bCs/>
                <w:sz w:val="20"/>
                <w:szCs w:val="24"/>
                <w:rtl/>
              </w:rPr>
            </w:pPr>
          </w:p>
          <w:p w14:paraId="7176CD97" w14:textId="77777777" w:rsidR="003A2B5F" w:rsidRDefault="003A2B5F" w:rsidP="00BB3F35">
            <w:pPr>
              <w:rPr>
                <w:b/>
                <w:bCs/>
                <w:sz w:val="20"/>
                <w:szCs w:val="24"/>
              </w:rPr>
            </w:pPr>
          </w:p>
          <w:p w14:paraId="03195130" w14:textId="77777777" w:rsidR="0085025D" w:rsidRDefault="0085025D" w:rsidP="00BB3F35">
            <w:pPr>
              <w:rPr>
                <w:b/>
                <w:bCs/>
                <w:sz w:val="20"/>
                <w:szCs w:val="24"/>
                <w:rtl/>
              </w:rPr>
            </w:pPr>
          </w:p>
          <w:p w14:paraId="7D3EFD5F" w14:textId="77777777" w:rsidR="003A2B5F" w:rsidRDefault="003A2B5F" w:rsidP="00BB3F35">
            <w:pPr>
              <w:rPr>
                <w:b/>
                <w:bCs/>
                <w:sz w:val="20"/>
                <w:szCs w:val="24"/>
              </w:rPr>
            </w:pPr>
          </w:p>
          <w:p w14:paraId="748A88B2" w14:textId="77777777" w:rsidR="0085025D" w:rsidRDefault="0085025D" w:rsidP="00BB3F35">
            <w:pPr>
              <w:rPr>
                <w:b/>
                <w:bCs/>
                <w:sz w:val="20"/>
                <w:szCs w:val="24"/>
              </w:rPr>
            </w:pPr>
          </w:p>
          <w:p w14:paraId="5CD790C1" w14:textId="77777777" w:rsidR="00BF7B01" w:rsidRDefault="00BF7B01" w:rsidP="00BB3F35">
            <w:pPr>
              <w:rPr>
                <w:b/>
                <w:bCs/>
                <w:sz w:val="20"/>
                <w:szCs w:val="24"/>
              </w:rPr>
            </w:pPr>
          </w:p>
          <w:p w14:paraId="02DF06AE" w14:textId="4C2FB24A" w:rsidR="00BB3F35" w:rsidRDefault="00BB3F35" w:rsidP="00BB3F35">
            <w:pPr>
              <w:rPr>
                <w:b/>
                <w:bCs/>
                <w:sz w:val="20"/>
                <w:szCs w:val="24"/>
                <w:rtl/>
              </w:rPr>
            </w:pPr>
            <w:r w:rsidRPr="005405F8">
              <w:rPr>
                <w:b/>
                <w:bCs/>
                <w:sz w:val="20"/>
                <w:szCs w:val="24"/>
              </w:rPr>
              <w:t>Attribute Based Access Control Library</w:t>
            </w:r>
          </w:p>
          <w:p w14:paraId="1807BCAE" w14:textId="4371E222" w:rsidR="003A2B5F" w:rsidRPr="003A2B5F" w:rsidRDefault="003A2B5F" w:rsidP="00BB3F35">
            <w:pPr>
              <w:rPr>
                <w:i/>
                <w:iCs/>
              </w:rPr>
            </w:pPr>
            <w:r w:rsidRPr="003A2B5F">
              <w:rPr>
                <w:i/>
                <w:iCs/>
              </w:rPr>
              <w:t>May 2022 - Present</w:t>
            </w:r>
          </w:p>
          <w:p w14:paraId="41100207" w14:textId="77777777" w:rsidR="00BB3F35" w:rsidRDefault="00BB3F35" w:rsidP="00BB3F35">
            <w:pPr>
              <w:rPr>
                <w:i/>
                <w:iCs/>
                <w:sz w:val="16"/>
                <w:szCs w:val="20"/>
              </w:rPr>
            </w:pPr>
          </w:p>
          <w:p w14:paraId="2F4C9265" w14:textId="77777777" w:rsidR="005C12B8" w:rsidRPr="005C12B8" w:rsidRDefault="005C12B8" w:rsidP="005C12B8">
            <w:r w:rsidRPr="005C12B8">
              <w:t>The Attribute-Based Access-Control Library let you define five can access ability:</w:t>
            </w:r>
          </w:p>
          <w:p w14:paraId="2798F36D" w14:textId="77777777" w:rsidR="005C12B8" w:rsidRPr="005C12B8" w:rsidRDefault="005C12B8" w:rsidP="005C12B8"/>
          <w:p w14:paraId="31BF620F" w14:textId="7792A1E6" w:rsidR="005C12B8" w:rsidRPr="005C12B8" w:rsidRDefault="005C12B8" w:rsidP="005C12B8">
            <w:pPr>
              <w:pStyle w:val="ListParagraph"/>
              <w:numPr>
                <w:ilvl w:val="0"/>
                <w:numId w:val="1"/>
              </w:numPr>
            </w:pPr>
            <w:r w:rsidRPr="005C12B8">
              <w:t>Who can? the answer is role - Like RBAC a user can have roles.</w:t>
            </w:r>
          </w:p>
          <w:p w14:paraId="16219B8A" w14:textId="4BCFB5AF" w:rsidR="005C12B8" w:rsidRPr="005C12B8" w:rsidRDefault="005C12B8" w:rsidP="005C12B8">
            <w:pPr>
              <w:pStyle w:val="ListParagraph"/>
              <w:numPr>
                <w:ilvl w:val="0"/>
                <w:numId w:val="1"/>
              </w:numPr>
            </w:pPr>
            <w:r w:rsidRPr="005C12B8">
              <w:t>How can it? the answer is action - You can define any actions you want (scoped).</w:t>
            </w:r>
          </w:p>
          <w:p w14:paraId="2258B88E" w14:textId="1B046192" w:rsidR="005C12B8" w:rsidRPr="005C12B8" w:rsidRDefault="005C12B8" w:rsidP="005C12B8">
            <w:pPr>
              <w:pStyle w:val="ListParagraph"/>
              <w:numPr>
                <w:ilvl w:val="0"/>
                <w:numId w:val="1"/>
              </w:numPr>
            </w:pPr>
            <w:r w:rsidRPr="005C12B8">
              <w:t>What can? the answer is object - You can define all objects you want (scoped).</w:t>
            </w:r>
          </w:p>
          <w:p w14:paraId="40ACD4A3" w14:textId="1DF747B1" w:rsidR="005C12B8" w:rsidRPr="005C12B8" w:rsidRDefault="005C12B8" w:rsidP="005C12B8">
            <w:pPr>
              <w:pStyle w:val="ListParagraph"/>
              <w:numPr>
                <w:ilvl w:val="0"/>
                <w:numId w:val="1"/>
              </w:numPr>
            </w:pPr>
            <w:r w:rsidRPr="005C12B8">
              <w:t>Where can? the answer is location - With IP and CIDR you can find the location of users.</w:t>
            </w:r>
          </w:p>
          <w:p w14:paraId="56456B62" w14:textId="2A612526" w:rsidR="005C12B8" w:rsidRPr="005C12B8" w:rsidRDefault="005C12B8" w:rsidP="005C12B8">
            <w:pPr>
              <w:pStyle w:val="ListParagraph"/>
              <w:numPr>
                <w:ilvl w:val="0"/>
                <w:numId w:val="1"/>
              </w:numPr>
            </w:pPr>
            <w:r w:rsidRPr="005C12B8">
              <w:t>When can it? the answer is time - Object availabilities with cron expression and a duration.</w:t>
            </w:r>
          </w:p>
          <w:p w14:paraId="651E370B" w14:textId="77777777" w:rsidR="005C12B8" w:rsidRDefault="005C12B8" w:rsidP="00BB3F35">
            <w:pPr>
              <w:rPr>
                <w:i/>
                <w:iCs/>
                <w:sz w:val="16"/>
                <w:szCs w:val="20"/>
              </w:rPr>
            </w:pPr>
          </w:p>
          <w:p w14:paraId="1E2A9597" w14:textId="77777777" w:rsidR="00BB3F35" w:rsidRPr="005F532B" w:rsidRDefault="00BB3F35" w:rsidP="00BB3F35">
            <w:pPr>
              <w:rPr>
                <w:i/>
                <w:iCs/>
                <w:sz w:val="16"/>
                <w:szCs w:val="20"/>
              </w:rPr>
            </w:pPr>
            <w:r w:rsidRPr="005F532B">
              <w:rPr>
                <w:i/>
                <w:iCs/>
                <w:sz w:val="16"/>
                <w:szCs w:val="20"/>
              </w:rPr>
              <w:t>Open Source Published</w:t>
            </w:r>
          </w:p>
          <w:p w14:paraId="62B985E3" w14:textId="77777777" w:rsidR="00BB3F35" w:rsidRDefault="00BF7B01" w:rsidP="00BB3F35">
            <w:pPr>
              <w:rPr>
                <w:rStyle w:val="Hyperlink"/>
                <w:rtl/>
              </w:rPr>
            </w:pPr>
            <w:hyperlink r:id="rId13" w:history="1">
              <w:r w:rsidR="00BB3F35" w:rsidRPr="00A47197">
                <w:rPr>
                  <w:rStyle w:val="Hyperlink"/>
                </w:rPr>
                <w:t>https://www.npmjs.com/package/abacl</w:t>
              </w:r>
            </w:hyperlink>
          </w:p>
          <w:p w14:paraId="455A6F98" w14:textId="77777777" w:rsidR="00BB3F35" w:rsidRDefault="00BB3F35" w:rsidP="00BB3F35"/>
          <w:p w14:paraId="27AAAF14" w14:textId="4C5A98CF" w:rsidR="00A74DAC" w:rsidRDefault="00E85D32" w:rsidP="00A74DAC">
            <w:pPr>
              <w:jc w:val="both"/>
              <w:rPr>
                <w:rFonts w:asciiTheme="majorHAnsi" w:hAnsiTheme="majorHAnsi"/>
                <w:sz w:val="20"/>
                <w:szCs w:val="20"/>
                <w:rtl/>
                <w:lang w:bidi="fa-IR"/>
              </w:rPr>
            </w:pPr>
            <w:r w:rsidRPr="000122E7">
              <w:rPr>
                <w:b/>
                <w:bCs/>
                <w:sz w:val="20"/>
                <w:szCs w:val="20"/>
              </w:rPr>
              <w:t>Wide</w:t>
            </w:r>
            <w:r w:rsidRPr="009A4C3A">
              <w:rPr>
                <w:rFonts w:asciiTheme="majorHAnsi" w:hAnsiTheme="majorHAnsi"/>
                <w:b/>
                <w:bCs/>
                <w:sz w:val="20"/>
                <w:szCs w:val="20"/>
              </w:rPr>
              <w:t xml:space="preserve"> | </w:t>
            </w:r>
            <w:r w:rsidR="009A4C3A" w:rsidRPr="00444549">
              <w:rPr>
                <w:rFonts w:asciiTheme="majorHAnsi" w:hAnsiTheme="majorHAnsi"/>
                <w:sz w:val="20"/>
                <w:szCs w:val="20"/>
                <w:rtl/>
                <w:lang w:bidi="fa-IR"/>
              </w:rPr>
              <w:t>واید</w:t>
            </w:r>
          </w:p>
          <w:p w14:paraId="4E28BEC1" w14:textId="0BB103E8" w:rsidR="006C10D8" w:rsidRDefault="006C10D8" w:rsidP="00A74DAC">
            <w:pPr>
              <w:jc w:val="both"/>
              <w:rPr>
                <w:rFonts w:asciiTheme="majorHAnsi" w:hAnsiTheme="majorHAnsi"/>
                <w:i/>
                <w:iCs/>
                <w:szCs w:val="18"/>
                <w:rtl/>
                <w:lang w:bidi="fa-IR"/>
              </w:rPr>
            </w:pPr>
            <w:r w:rsidRPr="006C10D8">
              <w:rPr>
                <w:rFonts w:asciiTheme="majorHAnsi" w:hAnsiTheme="majorHAnsi"/>
                <w:i/>
                <w:iCs/>
                <w:szCs w:val="18"/>
                <w:lang w:bidi="fa-IR"/>
              </w:rPr>
              <w:t>Apr 2022 - Mar 2023</w:t>
            </w:r>
          </w:p>
          <w:p w14:paraId="21D153D0" w14:textId="77777777" w:rsidR="006C10D8" w:rsidRPr="006C10D8" w:rsidRDefault="006C10D8" w:rsidP="00A74DAC">
            <w:pPr>
              <w:jc w:val="both"/>
              <w:rPr>
                <w:rFonts w:asciiTheme="majorHAnsi" w:hAnsiTheme="majorHAnsi"/>
                <w:i/>
                <w:iCs/>
                <w:szCs w:val="18"/>
                <w:rtl/>
                <w:lang w:bidi="fa-IR"/>
              </w:rPr>
            </w:pPr>
          </w:p>
          <w:p w14:paraId="083B3A2F" w14:textId="77777777" w:rsidR="00CE56C5" w:rsidRPr="00CE56C5" w:rsidRDefault="00CE56C5" w:rsidP="00CE56C5">
            <w:pPr>
              <w:jc w:val="mediumKashida"/>
              <w:rPr>
                <w:rFonts w:asciiTheme="majorHAnsi" w:hAnsiTheme="majorHAnsi" w:cs="Arial"/>
              </w:rPr>
            </w:pPr>
            <w:r w:rsidRPr="00CE56C5">
              <w:rPr>
                <w:rFonts w:asciiTheme="majorHAnsi" w:hAnsiTheme="majorHAnsi" w:cs="Arial"/>
              </w:rPr>
              <w:t>Contactless mobile payment (wireless)</w:t>
            </w:r>
          </w:p>
          <w:p w14:paraId="1A001CAB" w14:textId="5788E7A6" w:rsidR="00CE56C5" w:rsidRPr="00350F22" w:rsidRDefault="00CE56C5" w:rsidP="00350F22">
            <w:pPr>
              <w:jc w:val="both"/>
              <w:rPr>
                <w:rFonts w:cs="Arial"/>
              </w:rPr>
            </w:pPr>
            <w:r w:rsidRPr="00CE56C5">
              <w:rPr>
                <w:rFonts w:cs="Arial"/>
              </w:rPr>
              <w:t>The wide platform has made it possible to remove the bank card and card reader. This application is installed on Android and iPhone smartphones and tablets and provides the ability to pay and receive money easily for the seller, customer, and everyone.</w:t>
            </w:r>
          </w:p>
          <w:p w14:paraId="7F7F2DAB" w14:textId="204ECEE4" w:rsidR="0099376A" w:rsidRDefault="00BF7B01" w:rsidP="00A74DAC">
            <w:hyperlink r:id="rId14" w:history="1">
              <w:r w:rsidR="009D1F99" w:rsidRPr="005F2A14">
                <w:rPr>
                  <w:rStyle w:val="Hyperlink"/>
                </w:rPr>
                <w:t>https://wide-app.ir/</w:t>
              </w:r>
            </w:hyperlink>
          </w:p>
          <w:p w14:paraId="5009FE78" w14:textId="77777777" w:rsidR="009D1F99" w:rsidRDefault="009D1F99" w:rsidP="00A74DAC">
            <w:pPr>
              <w:rPr>
                <w:rtl/>
              </w:rPr>
            </w:pPr>
          </w:p>
          <w:p w14:paraId="4EF12AD4" w14:textId="6F88C15C" w:rsidR="006C10D8" w:rsidRDefault="006C10D8" w:rsidP="00A74DAC">
            <w:pPr>
              <w:rPr>
                <w:rFonts w:cs="Arial"/>
                <w:rtl/>
              </w:rPr>
            </w:pPr>
            <w:r w:rsidRPr="006C10D8">
              <w:rPr>
                <w:b/>
                <w:bCs/>
                <w:sz w:val="20"/>
                <w:szCs w:val="24"/>
              </w:rPr>
              <w:t>FAVA Maintenance Portal</w:t>
            </w:r>
            <w:r w:rsidRPr="006C10D8">
              <w:rPr>
                <w:sz w:val="20"/>
                <w:szCs w:val="24"/>
              </w:rPr>
              <w:t xml:space="preserve"> </w:t>
            </w:r>
            <w:r w:rsidRPr="006C10D8">
              <w:t xml:space="preserve">| </w:t>
            </w:r>
            <w:r w:rsidRPr="006C10D8">
              <w:rPr>
                <w:rFonts w:cs="Arial" w:hint="cs"/>
                <w:rtl/>
              </w:rPr>
              <w:t>پورتال</w:t>
            </w:r>
            <w:r w:rsidRPr="006C10D8">
              <w:rPr>
                <w:rFonts w:cs="Arial"/>
                <w:rtl/>
              </w:rPr>
              <w:t xml:space="preserve"> </w:t>
            </w:r>
            <w:r w:rsidRPr="006C10D8">
              <w:rPr>
                <w:rFonts w:cs="Arial" w:hint="cs"/>
                <w:rtl/>
              </w:rPr>
              <w:t>تعمیر</w:t>
            </w:r>
            <w:r w:rsidRPr="006C10D8">
              <w:rPr>
                <w:rFonts w:cs="Arial"/>
                <w:rtl/>
              </w:rPr>
              <w:t xml:space="preserve"> </w:t>
            </w:r>
            <w:r w:rsidRPr="006C10D8">
              <w:rPr>
                <w:rFonts w:cs="Arial" w:hint="cs"/>
                <w:rtl/>
              </w:rPr>
              <w:t>و</w:t>
            </w:r>
            <w:r w:rsidRPr="006C10D8">
              <w:rPr>
                <w:rFonts w:cs="Arial"/>
                <w:rtl/>
              </w:rPr>
              <w:t xml:space="preserve"> </w:t>
            </w:r>
            <w:r w:rsidRPr="006C10D8">
              <w:rPr>
                <w:rFonts w:cs="Arial" w:hint="cs"/>
                <w:rtl/>
              </w:rPr>
              <w:t>نگهداری</w:t>
            </w:r>
            <w:r w:rsidRPr="006C10D8">
              <w:rPr>
                <w:rFonts w:cs="Arial"/>
                <w:rtl/>
              </w:rPr>
              <w:t xml:space="preserve"> </w:t>
            </w:r>
            <w:r w:rsidRPr="006C10D8">
              <w:rPr>
                <w:rFonts w:cs="Arial" w:hint="cs"/>
                <w:rtl/>
              </w:rPr>
              <w:t>فاوا</w:t>
            </w:r>
          </w:p>
          <w:p w14:paraId="712E6C5C" w14:textId="4B9441FC" w:rsidR="006C10D8" w:rsidRDefault="00513B1D" w:rsidP="00A74DAC">
            <w:pPr>
              <w:rPr>
                <w:i/>
                <w:iCs/>
                <w:rtl/>
              </w:rPr>
            </w:pPr>
            <w:r w:rsidRPr="00513B1D">
              <w:rPr>
                <w:i/>
                <w:iCs/>
              </w:rPr>
              <w:t>Feb 2022 - Mar 2022</w:t>
            </w:r>
          </w:p>
          <w:p w14:paraId="48566EFA" w14:textId="77777777" w:rsidR="00513B1D" w:rsidRDefault="00513B1D" w:rsidP="00A74DAC">
            <w:pPr>
              <w:rPr>
                <w:i/>
                <w:iCs/>
                <w:rtl/>
              </w:rPr>
            </w:pPr>
          </w:p>
          <w:p w14:paraId="1FB90614" w14:textId="3AEC526E" w:rsidR="00513B1D" w:rsidRPr="00513B1D" w:rsidRDefault="00513B1D" w:rsidP="00A74DAC">
            <w:pPr>
              <w:rPr>
                <w:rtl/>
              </w:rPr>
            </w:pPr>
            <w:r w:rsidRPr="00513B1D">
              <w:t>This is a self-hosted portal to modernize the maintenance process of the VP of FAVA, Kerman, Kerman province, Iran.</w:t>
            </w:r>
          </w:p>
          <w:p w14:paraId="6D6B44E4" w14:textId="77777777" w:rsidR="006C10D8" w:rsidRDefault="006C10D8" w:rsidP="00A74DAC"/>
          <w:p w14:paraId="64AA88C7" w14:textId="7731D90D" w:rsidR="00674B89" w:rsidRDefault="00001F33" w:rsidP="00A74DAC">
            <w:pPr>
              <w:rPr>
                <w:rtl/>
              </w:rPr>
            </w:pPr>
            <w:r w:rsidRPr="00001F33">
              <w:rPr>
                <w:b/>
                <w:bCs/>
                <w:sz w:val="20"/>
                <w:szCs w:val="24"/>
              </w:rPr>
              <w:t>30te</w:t>
            </w:r>
            <w:r w:rsidRPr="00001F33">
              <w:rPr>
                <w:rFonts w:cs="Arial"/>
                <w:b/>
                <w:bCs/>
                <w:sz w:val="20"/>
                <w:szCs w:val="24"/>
              </w:rPr>
              <w:t>b</w:t>
            </w:r>
            <w:r w:rsidRPr="00001F33">
              <w:rPr>
                <w:rFonts w:ascii="Arial" w:hAnsi="Arial" w:cs="Arial"/>
                <w:sz w:val="20"/>
                <w:szCs w:val="24"/>
              </w:rPr>
              <w:t xml:space="preserve"> </w:t>
            </w:r>
            <w:r>
              <w:rPr>
                <w:rFonts w:ascii="Arial" w:hAnsi="Arial" w:cs="Arial"/>
              </w:rPr>
              <w:t xml:space="preserve">| </w:t>
            </w:r>
            <w:r w:rsidRPr="00444549">
              <w:rPr>
                <w:rFonts w:hint="cs"/>
                <w:rtl/>
              </w:rPr>
              <w:t>سی</w:t>
            </w:r>
            <w:r w:rsidR="00444549" w:rsidRPr="00444549">
              <w:rPr>
                <w:rFonts w:hint="cs"/>
                <w:rtl/>
                <w:lang w:bidi="fa-IR"/>
              </w:rPr>
              <w:t xml:space="preserve"> </w:t>
            </w:r>
            <w:r w:rsidRPr="00444549">
              <w:rPr>
                <w:rFonts w:hint="cs"/>
                <w:rtl/>
              </w:rPr>
              <w:t>طب</w:t>
            </w:r>
          </w:p>
          <w:p w14:paraId="595BD88A" w14:textId="43563929" w:rsidR="00F81C2F" w:rsidRPr="00F81C2F" w:rsidRDefault="007056DE" w:rsidP="00A74DAC">
            <w:pPr>
              <w:rPr>
                <w:rFonts w:cs="Arial"/>
                <w:i/>
                <w:iCs/>
                <w:rtl/>
                <w:lang w:bidi="fa-IR"/>
              </w:rPr>
            </w:pPr>
            <w:r>
              <w:rPr>
                <w:rFonts w:cs="Arial"/>
                <w:i/>
                <w:iCs/>
                <w:lang w:bidi="fa-IR"/>
              </w:rPr>
              <w:t xml:space="preserve">Jul </w:t>
            </w:r>
            <w:r w:rsidR="00F81C2F" w:rsidRPr="00F81C2F">
              <w:rPr>
                <w:rFonts w:cs="Arial"/>
                <w:i/>
                <w:iCs/>
                <w:lang w:bidi="fa-IR"/>
              </w:rPr>
              <w:t xml:space="preserve">2020 - </w:t>
            </w:r>
            <w:r>
              <w:rPr>
                <w:rFonts w:cs="Arial"/>
                <w:i/>
                <w:iCs/>
                <w:lang w:bidi="fa-IR"/>
              </w:rPr>
              <w:t>Dec</w:t>
            </w:r>
            <w:r w:rsidR="00F81C2F" w:rsidRPr="00F81C2F">
              <w:rPr>
                <w:rFonts w:cs="Arial"/>
                <w:i/>
                <w:iCs/>
                <w:lang w:bidi="fa-IR"/>
              </w:rPr>
              <w:t xml:space="preserve"> 202</w:t>
            </w:r>
            <w:r w:rsidR="00080E5B">
              <w:rPr>
                <w:rFonts w:cs="Arial"/>
                <w:i/>
                <w:iCs/>
                <w:lang w:bidi="fa-IR"/>
              </w:rPr>
              <w:t>1</w:t>
            </w:r>
          </w:p>
          <w:p w14:paraId="06378F0D" w14:textId="77777777" w:rsidR="00F81C2F" w:rsidRDefault="00F81C2F" w:rsidP="00A74DAC">
            <w:pPr>
              <w:rPr>
                <w:rFonts w:ascii="Arial" w:hAnsi="Arial" w:cs="Arial"/>
                <w:rtl/>
                <w:lang w:bidi="fa-IR"/>
              </w:rPr>
            </w:pPr>
          </w:p>
          <w:p w14:paraId="4586B881" w14:textId="55710A2F" w:rsidR="00A74DAC" w:rsidRPr="00350F22" w:rsidRDefault="003513D9" w:rsidP="00350F22">
            <w:pPr>
              <w:jc w:val="lowKashida"/>
              <w:rPr>
                <w:rFonts w:cs="Arial"/>
                <w:lang w:bidi="fa-IR"/>
              </w:rPr>
            </w:pPr>
            <w:r w:rsidRPr="003864E2">
              <w:rPr>
                <w:rFonts w:cs="Arial"/>
                <w:lang w:bidi="fa-IR"/>
              </w:rPr>
              <w:t>Tolo Behbodhi Assistive System is a practical platform for provision, provision, and access to health care services at home, which is abbreviated as 30TEB</w:t>
            </w:r>
            <w:r w:rsidR="00674B89" w:rsidRPr="003864E2">
              <w:rPr>
                <w:rFonts w:cs="Arial"/>
                <w:lang w:bidi="fa-IR"/>
              </w:rPr>
              <w:t>.</w:t>
            </w:r>
          </w:p>
          <w:p w14:paraId="48EF674D" w14:textId="4583EB14" w:rsidR="00260F10" w:rsidRDefault="00BF7B01" w:rsidP="00A74DAC">
            <w:hyperlink r:id="rId15" w:history="1">
              <w:r w:rsidR="00260F10" w:rsidRPr="005F2A14">
                <w:rPr>
                  <w:rStyle w:val="Hyperlink"/>
                </w:rPr>
                <w:t>https://landing.30teb.app/</w:t>
              </w:r>
            </w:hyperlink>
          </w:p>
          <w:p w14:paraId="6CC58617" w14:textId="77777777" w:rsidR="00260F10" w:rsidRDefault="00260F10" w:rsidP="00A74DAC"/>
          <w:p w14:paraId="4F35D6F3" w14:textId="26BC93D6" w:rsidR="00260F10" w:rsidRDefault="00260F10" w:rsidP="00A74DAC">
            <w:pPr>
              <w:rPr>
                <w:rFonts w:ascii="Arial" w:hAnsi="Arial" w:cs="Arial"/>
                <w:rtl/>
              </w:rPr>
            </w:pPr>
            <w:r w:rsidRPr="004625DD">
              <w:rPr>
                <w:b/>
                <w:bCs/>
                <w:sz w:val="20"/>
                <w:szCs w:val="24"/>
              </w:rPr>
              <w:t>Kasbify</w:t>
            </w:r>
            <w:r w:rsidRPr="004625DD">
              <w:rPr>
                <w:sz w:val="20"/>
                <w:szCs w:val="24"/>
              </w:rPr>
              <w:t xml:space="preserve"> </w:t>
            </w:r>
            <w:r>
              <w:t xml:space="preserve">| </w:t>
            </w:r>
            <w:r w:rsidR="004625DD" w:rsidRPr="00444549">
              <w:rPr>
                <w:rFonts w:ascii="Arial" w:hAnsi="Arial" w:cs="Arial" w:hint="cs"/>
                <w:rtl/>
              </w:rPr>
              <w:t>کسبیفای</w:t>
            </w:r>
          </w:p>
          <w:p w14:paraId="1D67DB2C" w14:textId="03E74E44" w:rsidR="003864E2" w:rsidRPr="00F355A1" w:rsidRDefault="00F355A1" w:rsidP="00A74DAC">
            <w:pPr>
              <w:rPr>
                <w:rFonts w:cs="Arial"/>
                <w:i/>
                <w:iCs/>
                <w:rtl/>
              </w:rPr>
            </w:pPr>
            <w:r w:rsidRPr="00F355A1">
              <w:rPr>
                <w:rFonts w:cs="Arial"/>
                <w:i/>
                <w:iCs/>
              </w:rPr>
              <w:t>Aug 2019 - Oct 2020</w:t>
            </w:r>
          </w:p>
          <w:p w14:paraId="333AF47B" w14:textId="77777777" w:rsidR="00F355A1" w:rsidRPr="00FD7077" w:rsidRDefault="00F355A1" w:rsidP="00FD7077">
            <w:pPr>
              <w:rPr>
                <w:rFonts w:cs="Arial"/>
                <w:rtl/>
              </w:rPr>
            </w:pPr>
          </w:p>
          <w:p w14:paraId="1B1AA733" w14:textId="77777777" w:rsidR="00FD7077" w:rsidRPr="00FD7077" w:rsidRDefault="00FD7077" w:rsidP="00FD7077">
            <w:pPr>
              <w:jc w:val="both"/>
              <w:rPr>
                <w:rFonts w:cs="Arial"/>
                <w:lang w:bidi="fa-IR"/>
              </w:rPr>
            </w:pPr>
            <w:r w:rsidRPr="00FD7077">
              <w:rPr>
                <w:rFonts w:cs="Arial"/>
                <w:lang w:bidi="fa-IR"/>
              </w:rPr>
              <w:t>We have provided a system that will meet your needs in any industry, of any size and market. With us, you will have a complete understanding of online and offline sales processes, warehousing, distribution, product supply, customer orientation, or any other related issue. Because the ultimate goal of us and you is to increase the amount of sales and improve the customer return rate</w:t>
            </w:r>
            <w:r w:rsidRPr="00FD7077">
              <w:rPr>
                <w:rFonts w:cs="Arial"/>
                <w:rtl/>
                <w:lang w:bidi="fa-IR"/>
              </w:rPr>
              <w:t>.</w:t>
            </w:r>
          </w:p>
          <w:p w14:paraId="688D112A" w14:textId="77777777" w:rsidR="00FD7077" w:rsidRPr="00FD7077" w:rsidRDefault="00FD7077" w:rsidP="00FD7077">
            <w:pPr>
              <w:jc w:val="both"/>
              <w:rPr>
                <w:rFonts w:cs="Arial"/>
                <w:lang w:bidi="fa-IR"/>
              </w:rPr>
            </w:pPr>
          </w:p>
          <w:p w14:paraId="33B36399" w14:textId="55D81AE2" w:rsidR="00FD7077" w:rsidRPr="00FD7077" w:rsidRDefault="00FD7077" w:rsidP="00350F22">
            <w:pPr>
              <w:jc w:val="both"/>
              <w:rPr>
                <w:rFonts w:cs="Arial"/>
                <w:lang w:bidi="fa-IR"/>
              </w:rPr>
            </w:pPr>
            <w:r w:rsidRPr="00FD7077">
              <w:rPr>
                <w:rFonts w:cs="Arial"/>
                <w:lang w:bidi="fa-IR"/>
              </w:rPr>
              <w:t>The main tool in this way is to collect accurate and detailed data from buyers in every sales platform. These aggregated data are used to ensure that customer-oriented strategies are designed and implemented with greater accuracy and by accurately measuring real-time statistics, it leads to the creation of the best customer-specific shopping experience</w:t>
            </w:r>
            <w:r w:rsidRPr="00FD7077">
              <w:rPr>
                <w:rFonts w:cs="Arial"/>
                <w:rtl/>
                <w:lang w:bidi="fa-IR"/>
              </w:rPr>
              <w:t>.</w:t>
            </w:r>
          </w:p>
          <w:p w14:paraId="73A0F6F9" w14:textId="346E984B" w:rsidR="004625DD" w:rsidRDefault="00BF7B01" w:rsidP="004625DD">
            <w:pPr>
              <w:rPr>
                <w:rFonts w:ascii="Arial" w:hAnsi="Arial" w:cs="Arial"/>
                <w:lang w:bidi="fa-IR"/>
              </w:rPr>
            </w:pPr>
            <w:hyperlink r:id="rId16" w:history="1">
              <w:r w:rsidR="00593237" w:rsidRPr="005F2A14">
                <w:rPr>
                  <w:rStyle w:val="Hyperlink"/>
                  <w:rFonts w:ascii="Arial" w:hAnsi="Arial" w:cs="Arial"/>
                  <w:lang w:bidi="fa-IR"/>
                </w:rPr>
                <w:t>https://kasbify.com/</w:t>
              </w:r>
            </w:hyperlink>
          </w:p>
          <w:p w14:paraId="36164654" w14:textId="77777777" w:rsidR="002E0B0A" w:rsidRDefault="002E0B0A" w:rsidP="00A74DAC">
            <w:pPr>
              <w:rPr>
                <w:rtl/>
              </w:rPr>
            </w:pPr>
          </w:p>
          <w:p w14:paraId="45E9496A" w14:textId="77777777" w:rsidR="00350F22" w:rsidRDefault="00350F22" w:rsidP="00A74DAC">
            <w:pPr>
              <w:rPr>
                <w:b/>
                <w:bCs/>
                <w:sz w:val="20"/>
                <w:szCs w:val="24"/>
              </w:rPr>
            </w:pPr>
          </w:p>
          <w:p w14:paraId="4248BD11" w14:textId="5E8C42BE" w:rsidR="00136234" w:rsidRDefault="00136234" w:rsidP="00A74DAC">
            <w:pPr>
              <w:rPr>
                <w:rtl/>
              </w:rPr>
            </w:pPr>
            <w:r w:rsidRPr="00136234">
              <w:rPr>
                <w:b/>
                <w:bCs/>
                <w:sz w:val="20"/>
                <w:szCs w:val="24"/>
              </w:rPr>
              <w:t>Saman RFID</w:t>
            </w:r>
            <w:r w:rsidRPr="00136234">
              <w:rPr>
                <w:sz w:val="20"/>
                <w:szCs w:val="24"/>
              </w:rPr>
              <w:t xml:space="preserve"> </w:t>
            </w:r>
            <w:r w:rsidRPr="00136234">
              <w:t xml:space="preserve">| </w:t>
            </w:r>
            <w:r w:rsidRPr="00136234">
              <w:rPr>
                <w:rFonts w:cs="Arial" w:hint="cs"/>
                <w:rtl/>
              </w:rPr>
              <w:t>سمن</w:t>
            </w:r>
          </w:p>
          <w:p w14:paraId="30A41F16" w14:textId="08F6DE7D" w:rsidR="00136234" w:rsidRDefault="00690A6F" w:rsidP="00A74DAC">
            <w:pPr>
              <w:rPr>
                <w:i/>
                <w:iCs/>
                <w:rtl/>
              </w:rPr>
            </w:pPr>
            <w:r w:rsidRPr="00690A6F">
              <w:rPr>
                <w:i/>
                <w:iCs/>
              </w:rPr>
              <w:t xml:space="preserve">Sep 2013 - </w:t>
            </w:r>
            <w:r w:rsidR="00563FE5">
              <w:rPr>
                <w:i/>
                <w:iCs/>
              </w:rPr>
              <w:t>Sep</w:t>
            </w:r>
            <w:r w:rsidRPr="00690A6F">
              <w:rPr>
                <w:i/>
                <w:iCs/>
              </w:rPr>
              <w:t xml:space="preserve"> 201</w:t>
            </w:r>
            <w:r w:rsidR="00563FE5">
              <w:rPr>
                <w:i/>
                <w:iCs/>
              </w:rPr>
              <w:t>6</w:t>
            </w:r>
          </w:p>
          <w:p w14:paraId="2C1DE773" w14:textId="77777777" w:rsidR="00690A6F" w:rsidRDefault="00690A6F" w:rsidP="00A74DAC">
            <w:pPr>
              <w:rPr>
                <w:i/>
                <w:iCs/>
                <w:rtl/>
              </w:rPr>
            </w:pPr>
          </w:p>
          <w:p w14:paraId="78D16620" w14:textId="2EEE3020" w:rsidR="00690A6F" w:rsidRPr="00690A6F" w:rsidRDefault="00690A6F" w:rsidP="008B7F65">
            <w:pPr>
              <w:jc w:val="both"/>
              <w:rPr>
                <w:i/>
                <w:iCs/>
              </w:rPr>
            </w:pPr>
            <w:r w:rsidRPr="00690A6F">
              <w:rPr>
                <w:i/>
                <w:iCs/>
              </w:rPr>
              <w:t>This is a self-hosted solution for the Midok copper mine located 42 km northeast of Babak city, Kerman province, providing inbound tracking with RFID on trucks and online reporting to engineers there to help predict mine output.</w:t>
            </w:r>
          </w:p>
          <w:p w14:paraId="7431A5FC" w14:textId="1D2572D2" w:rsidR="000A07AB" w:rsidRDefault="000A07AB" w:rsidP="000A07AB">
            <w:pPr>
              <w:pStyle w:val="Heading2"/>
            </w:pPr>
            <w:r>
              <w:t>Publication</w:t>
            </w:r>
          </w:p>
          <w:p w14:paraId="2FB9B56D" w14:textId="77777777" w:rsidR="000A07AB" w:rsidRDefault="000A07AB" w:rsidP="000A07AB">
            <w:pPr>
              <w:jc w:val="both"/>
            </w:pPr>
            <w:r>
              <w:t>V. Vakili, H. Rezaei, K. Rezaei, K-Nearest Neighbors Using Small Data and Deep Neural Networks, 3</w:t>
            </w:r>
            <w:r w:rsidRPr="00FF182C">
              <w:rPr>
                <w:vertAlign w:val="superscript"/>
              </w:rPr>
              <w:t>rd</w:t>
            </w:r>
            <w:r>
              <w:t xml:space="preserve"> International Conference on Soft Computing, Guilan, Iran (2019).</w:t>
            </w:r>
          </w:p>
          <w:p w14:paraId="7B33B3AE" w14:textId="77777777" w:rsidR="002E0B0A" w:rsidRDefault="002E0B0A" w:rsidP="000A07AB">
            <w:pPr>
              <w:jc w:val="both"/>
            </w:pPr>
          </w:p>
          <w:p w14:paraId="0271DA43" w14:textId="33911221" w:rsidR="000A07AB" w:rsidRDefault="00C37CAF" w:rsidP="000A07AB">
            <w:pPr>
              <w:pStyle w:val="Heading2"/>
            </w:pPr>
            <w:r w:rsidRPr="00C37CAF">
              <w:t xml:space="preserve">Certificate </w:t>
            </w:r>
            <w:r>
              <w:t xml:space="preserve">&amp; </w:t>
            </w:r>
            <w:r w:rsidR="000A07AB">
              <w:t>Workshop</w:t>
            </w:r>
          </w:p>
          <w:p w14:paraId="64CEF0A3" w14:textId="77777777" w:rsidR="000A07AB" w:rsidRDefault="000A07AB" w:rsidP="000A07AB">
            <w:pPr>
              <w:jc w:val="both"/>
            </w:pPr>
            <w:r>
              <w:t>Network+ Certificate (</w:t>
            </w:r>
            <w:r w:rsidRPr="00116A5F">
              <w:t>April 8, 2014</w:t>
            </w:r>
            <w:r>
              <w:t>).</w:t>
            </w:r>
          </w:p>
          <w:p w14:paraId="57B45ED3" w14:textId="77777777" w:rsidR="00843BD8" w:rsidRDefault="00843BD8" w:rsidP="000A07AB"/>
          <w:p w14:paraId="5B755732" w14:textId="77777777" w:rsidR="00690A6F" w:rsidRDefault="000A07AB" w:rsidP="002B710C">
            <w:pPr>
              <w:rPr>
                <w:rtl/>
              </w:rPr>
            </w:pPr>
            <w:r>
              <w:t>Workshop on modern translation methods, Rafsanjan, Iran (</w:t>
            </w:r>
            <w:r w:rsidRPr="000D2064">
              <w:t>March 6, 2013</w:t>
            </w:r>
            <w:r>
              <w:t>).</w:t>
            </w:r>
          </w:p>
          <w:p w14:paraId="5863F2E7" w14:textId="77777777" w:rsidR="002B710C" w:rsidRDefault="002B710C" w:rsidP="002B710C">
            <w:pPr>
              <w:rPr>
                <w:rtl/>
              </w:rPr>
            </w:pPr>
          </w:p>
          <w:p w14:paraId="491E876A" w14:textId="77777777" w:rsidR="002B710C" w:rsidRDefault="002B710C" w:rsidP="002B710C">
            <w:pPr>
              <w:pStyle w:val="Heading2"/>
            </w:pPr>
            <w:r>
              <w:t>Teaching</w:t>
            </w:r>
          </w:p>
          <w:p w14:paraId="333DB85D" w14:textId="77777777" w:rsidR="002B710C" w:rsidRDefault="002B710C" w:rsidP="002B710C">
            <w:pPr>
              <w:jc w:val="both"/>
              <w:rPr>
                <w:b/>
                <w:bCs/>
              </w:rPr>
            </w:pPr>
            <w:r w:rsidRPr="00FC41EE">
              <w:rPr>
                <w:b/>
                <w:bCs/>
              </w:rPr>
              <w:t>Assistant</w:t>
            </w:r>
          </w:p>
          <w:p w14:paraId="61D68CDE" w14:textId="2DC05B89" w:rsidR="002B710C" w:rsidRDefault="002B710C" w:rsidP="002B710C">
            <w:r>
              <w:t>Faculty</w:t>
            </w:r>
            <w:r w:rsidRPr="00FC41EE">
              <w:t xml:space="preserve"> of Information </w:t>
            </w:r>
            <w:r>
              <w:t>T</w:t>
            </w:r>
            <w:r w:rsidRPr="00FC41EE">
              <w:t>echnology</w:t>
            </w:r>
            <w:r>
              <w:t xml:space="preserve">, </w:t>
            </w:r>
            <w:r w:rsidRPr="00FC41EE">
              <w:t>University of Sistan and Baluchestan</w:t>
            </w:r>
            <w:r>
              <w:t>, Zahedan, Iran (Sep 201</w:t>
            </w:r>
            <w:r w:rsidR="003A79D9">
              <w:t>7</w:t>
            </w:r>
            <w:r>
              <w:t xml:space="preserve"> – </w:t>
            </w:r>
            <w:r w:rsidR="003A79D9">
              <w:t>Jan</w:t>
            </w:r>
            <w:r>
              <w:t xml:space="preserve"> 201</w:t>
            </w:r>
            <w:r w:rsidR="00B80AAC">
              <w:t>8</w:t>
            </w:r>
            <w:r>
              <w:t>).</w:t>
            </w:r>
          </w:p>
          <w:p w14:paraId="7EE70C9E" w14:textId="77777777" w:rsidR="002B710C" w:rsidRDefault="002B710C" w:rsidP="002B710C"/>
          <w:p w14:paraId="00DBFFCA" w14:textId="77777777" w:rsidR="002B710C" w:rsidRDefault="002B710C" w:rsidP="002B710C">
            <w:pPr>
              <w:jc w:val="both"/>
              <w:rPr>
                <w:b/>
                <w:bCs/>
              </w:rPr>
            </w:pPr>
            <w:r w:rsidRPr="00FC41EE">
              <w:rPr>
                <w:b/>
                <w:bCs/>
              </w:rPr>
              <w:t>Assistant</w:t>
            </w:r>
          </w:p>
          <w:p w14:paraId="4815000A" w14:textId="317E8B6A" w:rsidR="002B710C" w:rsidRDefault="002B710C" w:rsidP="002B710C">
            <w:pPr>
              <w:rPr>
                <w:rtl/>
              </w:rPr>
            </w:pPr>
            <w:r>
              <w:t>Faculty</w:t>
            </w:r>
            <w:r w:rsidRPr="00FC41EE">
              <w:t xml:space="preserve"> </w:t>
            </w:r>
            <w:r w:rsidRPr="00E4503B">
              <w:t>of Computer Engineering</w:t>
            </w:r>
            <w:r>
              <w:t xml:space="preserve">, </w:t>
            </w:r>
            <w:r w:rsidRPr="00835453">
              <w:t xml:space="preserve">Vali-e-Asr University </w:t>
            </w:r>
            <w:r w:rsidR="00A75B20" w:rsidRPr="00835453">
              <w:t>of</w:t>
            </w:r>
            <w:r w:rsidRPr="00835453">
              <w:t xml:space="preserve"> Rafsanjan</w:t>
            </w:r>
            <w:r>
              <w:t>, Kerman, Iran (Sep 2013 –</w:t>
            </w:r>
            <w:r w:rsidR="00DF69EA">
              <w:t xml:space="preserve"> Jun </w:t>
            </w:r>
            <w:r>
              <w:t>201</w:t>
            </w:r>
            <w:r w:rsidR="00DF69EA">
              <w:t>6</w:t>
            </w:r>
            <w:r>
              <w:t>).</w:t>
            </w:r>
          </w:p>
          <w:p w14:paraId="4D1A339D" w14:textId="0D6A74F1" w:rsidR="002B710C" w:rsidRPr="000A07AB" w:rsidRDefault="002B710C" w:rsidP="002B710C"/>
        </w:tc>
      </w:tr>
      <w:tr w:rsidR="001B2ABD" w14:paraId="0B3E3EB6" w14:textId="77777777" w:rsidTr="00B709A9">
        <w:tc>
          <w:tcPr>
            <w:tcW w:w="3600" w:type="dxa"/>
          </w:tcPr>
          <w:p w14:paraId="302F3A76" w14:textId="02BABE44" w:rsidR="004D3011" w:rsidRPr="004D3011" w:rsidRDefault="004D3011" w:rsidP="00BB577D"/>
        </w:tc>
        <w:tc>
          <w:tcPr>
            <w:tcW w:w="720" w:type="dxa"/>
          </w:tcPr>
          <w:p w14:paraId="1EE2849B" w14:textId="77777777" w:rsidR="001B2ABD" w:rsidRDefault="001B2ABD" w:rsidP="000C45FF">
            <w:pPr>
              <w:tabs>
                <w:tab w:val="left" w:pos="990"/>
              </w:tabs>
            </w:pPr>
          </w:p>
        </w:tc>
        <w:tc>
          <w:tcPr>
            <w:tcW w:w="6470" w:type="dxa"/>
          </w:tcPr>
          <w:sdt>
            <w:sdtPr>
              <w:id w:val="584733792"/>
              <w:placeholder>
                <w:docPart w:val="13C1AE814B484A988114C2E53655A6DF"/>
              </w:placeholder>
              <w:temporary/>
              <w:showingPlcHdr/>
              <w15:appearance w15:val="hidden"/>
            </w:sdtPr>
            <w:sdtEndPr/>
            <w:sdtContent>
              <w:p w14:paraId="3B8E17C0" w14:textId="77777777" w:rsidR="005E081F" w:rsidRDefault="005E081F" w:rsidP="005E081F">
                <w:pPr>
                  <w:pStyle w:val="Heading2"/>
                </w:pPr>
                <w:r w:rsidRPr="00036450">
                  <w:t>EDUCATION</w:t>
                </w:r>
              </w:p>
            </w:sdtContent>
          </w:sdt>
          <w:p w14:paraId="5531FF32" w14:textId="77777777" w:rsidR="005E081F" w:rsidRPr="00036450" w:rsidRDefault="005E081F" w:rsidP="005E081F">
            <w:pPr>
              <w:pStyle w:val="Heading4"/>
            </w:pPr>
            <w:r w:rsidRPr="00FC42E1">
              <w:t>University of Sistan and Baluchestan</w:t>
            </w:r>
          </w:p>
          <w:p w14:paraId="7A180C9C" w14:textId="098E5511" w:rsidR="005E081F" w:rsidRDefault="005E081F" w:rsidP="005E081F">
            <w:pPr>
              <w:pStyle w:val="Date"/>
              <w:rPr>
                <w:i/>
                <w:iCs/>
                <w:sz w:val="16"/>
                <w:szCs w:val="20"/>
              </w:rPr>
            </w:pPr>
            <w:r w:rsidRPr="000D457C">
              <w:rPr>
                <w:i/>
                <w:iCs/>
                <w:sz w:val="16"/>
                <w:szCs w:val="20"/>
              </w:rPr>
              <w:t>September 2016 - September 201</w:t>
            </w:r>
            <w:r w:rsidR="006016CD">
              <w:rPr>
                <w:i/>
                <w:iCs/>
                <w:sz w:val="16"/>
                <w:szCs w:val="20"/>
              </w:rPr>
              <w:t>9</w:t>
            </w:r>
          </w:p>
          <w:p w14:paraId="6F50913C" w14:textId="77777777" w:rsidR="000D457C" w:rsidRPr="000D457C" w:rsidRDefault="000D457C" w:rsidP="000D457C"/>
          <w:p w14:paraId="07A8A8A6" w14:textId="77777777" w:rsidR="005E081F" w:rsidRDefault="005E081F" w:rsidP="005E081F">
            <w:r>
              <w:t>Master of computer science in the field of Intelligent systems.</w:t>
            </w:r>
          </w:p>
          <w:p w14:paraId="6C5A920A" w14:textId="77777777" w:rsidR="005E081F" w:rsidRDefault="005E081F" w:rsidP="005E081F">
            <w:r>
              <w:t>Thesis: K-Nearest Neighbors and Support Vector Machine Classification using Deep Neural Network Representation.</w:t>
            </w:r>
          </w:p>
          <w:p w14:paraId="69A16A23" w14:textId="77777777" w:rsidR="005E081F" w:rsidRDefault="005E081F" w:rsidP="005E081F"/>
          <w:p w14:paraId="7071BF1E" w14:textId="77777777" w:rsidR="005E081F" w:rsidRPr="00B359E4" w:rsidRDefault="005E081F" w:rsidP="005E081F">
            <w:pPr>
              <w:pStyle w:val="Heading4"/>
            </w:pPr>
            <w:r w:rsidRPr="00381489">
              <w:t>Vali-e-Asr University Of Rafsanjan</w:t>
            </w:r>
          </w:p>
          <w:p w14:paraId="56BDCC25" w14:textId="153B1164" w:rsidR="005E081F" w:rsidRDefault="005E081F" w:rsidP="005E081F">
            <w:pPr>
              <w:rPr>
                <w:i/>
                <w:iCs/>
                <w:sz w:val="16"/>
                <w:szCs w:val="20"/>
              </w:rPr>
            </w:pPr>
            <w:r w:rsidRPr="000D457C">
              <w:rPr>
                <w:i/>
                <w:iCs/>
                <w:sz w:val="16"/>
                <w:szCs w:val="20"/>
              </w:rPr>
              <w:t xml:space="preserve">September 2012 - </w:t>
            </w:r>
            <w:r w:rsidR="00187FB3">
              <w:rPr>
                <w:i/>
                <w:iCs/>
                <w:sz w:val="16"/>
                <w:szCs w:val="20"/>
              </w:rPr>
              <w:t>June</w:t>
            </w:r>
            <w:r w:rsidRPr="000D457C">
              <w:rPr>
                <w:i/>
                <w:iCs/>
                <w:sz w:val="16"/>
                <w:szCs w:val="20"/>
              </w:rPr>
              <w:t xml:space="preserve"> 201</w:t>
            </w:r>
            <w:r w:rsidR="006016CD">
              <w:rPr>
                <w:i/>
                <w:iCs/>
                <w:sz w:val="16"/>
                <w:szCs w:val="20"/>
              </w:rPr>
              <w:t>6</w:t>
            </w:r>
          </w:p>
          <w:p w14:paraId="45FE9178" w14:textId="77777777" w:rsidR="000D457C" w:rsidRPr="000D457C" w:rsidRDefault="000D457C" w:rsidP="005E081F">
            <w:pPr>
              <w:rPr>
                <w:i/>
                <w:iCs/>
                <w:sz w:val="16"/>
                <w:szCs w:val="20"/>
              </w:rPr>
            </w:pPr>
          </w:p>
          <w:p w14:paraId="4A4D9729" w14:textId="77777777" w:rsidR="005E081F" w:rsidRDefault="005E081F" w:rsidP="005E081F">
            <w:r w:rsidRPr="00923211">
              <w:t>Talented Undergraduate Student in the field of information technology engineering at the Vali-e-Asr University of Rafsanjan</w:t>
            </w:r>
            <w:r>
              <w:t>.</w:t>
            </w:r>
          </w:p>
          <w:p w14:paraId="0E5A5C28" w14:textId="77777777" w:rsidR="005E081F" w:rsidRDefault="005E081F" w:rsidP="00727E7A"/>
          <w:p w14:paraId="16390111" w14:textId="77777777" w:rsidR="00250B1A" w:rsidRDefault="00250B1A" w:rsidP="00727E7A"/>
          <w:p w14:paraId="467C4461" w14:textId="77777777" w:rsidR="00250B1A" w:rsidRDefault="00250B1A" w:rsidP="00727E7A"/>
          <w:p w14:paraId="16A315C3" w14:textId="54B9B8FE" w:rsidR="00036450" w:rsidRDefault="00BF7B01" w:rsidP="00036450">
            <w:pPr>
              <w:pStyle w:val="Heading2"/>
            </w:pPr>
            <w:sdt>
              <w:sdtPr>
                <w:id w:val="1669594239"/>
                <w:placeholder>
                  <w:docPart w:val="AEA8E562EE82475FA30B95896079A5C8"/>
                </w:placeholder>
                <w:temporary/>
                <w:showingPlcHdr/>
                <w15:appearance w15:val="hidden"/>
              </w:sdtPr>
              <w:sdtEndPr/>
              <w:sdtContent>
                <w:r w:rsidR="00180329" w:rsidRPr="00036450">
                  <w:rPr>
                    <w:rStyle w:val="Heading2Char"/>
                    <w:b/>
                    <w:bCs/>
                    <w:caps/>
                  </w:rPr>
                  <w:t>SKILLS</w:t>
                </w:r>
              </w:sdtContent>
            </w:sdt>
          </w:p>
          <w:p w14:paraId="7ED4DA9C" w14:textId="77777777" w:rsidR="00036450" w:rsidRDefault="00112054" w:rsidP="004D3011">
            <w:pPr>
              <w:rPr>
                <w:color w:val="FFFFFF" w:themeColor="background1"/>
              </w:rPr>
            </w:pPr>
            <w:r w:rsidRPr="00B90CEF">
              <w:rPr>
                <w:noProof/>
                <w:color w:val="000000" w:themeColor="text1"/>
              </w:rPr>
              <w:drawing>
                <wp:inline distT="0" distB="0" distL="0" distR="0" wp14:anchorId="444E3ECE" wp14:editId="6ABF72E4">
                  <wp:extent cx="4333875" cy="1630393"/>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6B1E20D" w14:textId="77777777" w:rsidR="0012558A" w:rsidRDefault="0012558A" w:rsidP="0012558A">
            <w:pPr>
              <w:pStyle w:val="Heading2"/>
            </w:pPr>
            <w:r>
              <w:t>languange</w:t>
            </w:r>
          </w:p>
          <w:p w14:paraId="0986963C" w14:textId="513A0222" w:rsidR="00120360" w:rsidRPr="00120360" w:rsidRDefault="00120360" w:rsidP="00120360">
            <w:r w:rsidRPr="00B90CEF">
              <w:rPr>
                <w:noProof/>
                <w:color w:val="000000" w:themeColor="text1"/>
              </w:rPr>
              <w:drawing>
                <wp:inline distT="0" distB="0" distL="0" distR="0" wp14:anchorId="3970C465" wp14:editId="0A84DDDF">
                  <wp:extent cx="4276725" cy="966159"/>
                  <wp:effectExtent l="0" t="0" r="0" b="0"/>
                  <wp:docPr id="1" name="Chart 1"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14:paraId="6DF88775" w14:textId="77777777" w:rsidR="0043117B" w:rsidRDefault="00BF7B01" w:rsidP="00ED6EFD">
      <w:pPr>
        <w:tabs>
          <w:tab w:val="left" w:pos="990"/>
        </w:tabs>
      </w:pPr>
    </w:p>
    <w:sectPr w:rsidR="0043117B" w:rsidSect="000C45FF">
      <w:head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33A69" w14:textId="77777777" w:rsidR="00CA5A7B" w:rsidRDefault="00CA5A7B" w:rsidP="000C45FF">
      <w:r>
        <w:separator/>
      </w:r>
    </w:p>
  </w:endnote>
  <w:endnote w:type="continuationSeparator" w:id="0">
    <w:p w14:paraId="4AF8646E" w14:textId="77777777" w:rsidR="00CA5A7B" w:rsidRDefault="00CA5A7B" w:rsidP="000C45FF">
      <w:r>
        <w:continuationSeparator/>
      </w:r>
    </w:p>
  </w:endnote>
  <w:endnote w:type="continuationNotice" w:id="1">
    <w:p w14:paraId="2AADAAC0" w14:textId="77777777" w:rsidR="00CA5A7B" w:rsidRDefault="00CA5A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0602" w14:textId="77777777" w:rsidR="00CA5A7B" w:rsidRDefault="00CA5A7B" w:rsidP="000C45FF">
      <w:r>
        <w:separator/>
      </w:r>
    </w:p>
  </w:footnote>
  <w:footnote w:type="continuationSeparator" w:id="0">
    <w:p w14:paraId="0EC5A7B0" w14:textId="77777777" w:rsidR="00CA5A7B" w:rsidRDefault="00CA5A7B" w:rsidP="000C45FF">
      <w:r>
        <w:continuationSeparator/>
      </w:r>
    </w:p>
  </w:footnote>
  <w:footnote w:type="continuationNotice" w:id="1">
    <w:p w14:paraId="62683F05" w14:textId="77777777" w:rsidR="00CA5A7B" w:rsidRDefault="00CA5A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9BC9" w14:textId="77777777" w:rsidR="000C45FF" w:rsidRDefault="000C45FF">
    <w:pPr>
      <w:pStyle w:val="Header"/>
    </w:pPr>
    <w:r>
      <w:rPr>
        <w:noProof/>
      </w:rPr>
      <w:drawing>
        <wp:anchor distT="0" distB="0" distL="114300" distR="114300" simplePos="0" relativeHeight="251658240" behindDoc="1" locked="0" layoutInCell="1" allowOverlap="1" wp14:anchorId="5C00C073" wp14:editId="23E3D9AA">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946B4"/>
    <w:multiLevelType w:val="hybridMultilevel"/>
    <w:tmpl w:val="35F8E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72338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896"/>
    <w:rsid w:val="00001F33"/>
    <w:rsid w:val="000122E7"/>
    <w:rsid w:val="0001663E"/>
    <w:rsid w:val="00036450"/>
    <w:rsid w:val="0004308D"/>
    <w:rsid w:val="00066461"/>
    <w:rsid w:val="00080E5B"/>
    <w:rsid w:val="00083B33"/>
    <w:rsid w:val="00094499"/>
    <w:rsid w:val="00094F8C"/>
    <w:rsid w:val="000975FA"/>
    <w:rsid w:val="000A07AB"/>
    <w:rsid w:val="000A5F12"/>
    <w:rsid w:val="000B22A6"/>
    <w:rsid w:val="000B36D4"/>
    <w:rsid w:val="000B4CD1"/>
    <w:rsid w:val="000C45FF"/>
    <w:rsid w:val="000D2064"/>
    <w:rsid w:val="000D4106"/>
    <w:rsid w:val="000D457C"/>
    <w:rsid w:val="000E1201"/>
    <w:rsid w:val="000E3904"/>
    <w:rsid w:val="000E3FD1"/>
    <w:rsid w:val="000F1805"/>
    <w:rsid w:val="00105820"/>
    <w:rsid w:val="0010750E"/>
    <w:rsid w:val="00112054"/>
    <w:rsid w:val="0011677E"/>
    <w:rsid w:val="00116A5F"/>
    <w:rsid w:val="00120360"/>
    <w:rsid w:val="001229CE"/>
    <w:rsid w:val="0012558A"/>
    <w:rsid w:val="00126F26"/>
    <w:rsid w:val="001317D8"/>
    <w:rsid w:val="00131896"/>
    <w:rsid w:val="00135247"/>
    <w:rsid w:val="00136234"/>
    <w:rsid w:val="00140B22"/>
    <w:rsid w:val="00151DFE"/>
    <w:rsid w:val="001525E1"/>
    <w:rsid w:val="001609D4"/>
    <w:rsid w:val="0016457E"/>
    <w:rsid w:val="00180329"/>
    <w:rsid w:val="00187E92"/>
    <w:rsid w:val="00187FB3"/>
    <w:rsid w:val="0019001F"/>
    <w:rsid w:val="001A2F25"/>
    <w:rsid w:val="001A6724"/>
    <w:rsid w:val="001A74A5"/>
    <w:rsid w:val="001B2ABD"/>
    <w:rsid w:val="001B601B"/>
    <w:rsid w:val="001B72FF"/>
    <w:rsid w:val="001E0391"/>
    <w:rsid w:val="001E1759"/>
    <w:rsid w:val="001F1ECC"/>
    <w:rsid w:val="001F4368"/>
    <w:rsid w:val="001F6B92"/>
    <w:rsid w:val="00200CA2"/>
    <w:rsid w:val="0020227C"/>
    <w:rsid w:val="002318A5"/>
    <w:rsid w:val="002349E1"/>
    <w:rsid w:val="002400EB"/>
    <w:rsid w:val="00250B1A"/>
    <w:rsid w:val="00256CF7"/>
    <w:rsid w:val="00260F10"/>
    <w:rsid w:val="00264103"/>
    <w:rsid w:val="00270413"/>
    <w:rsid w:val="002731FD"/>
    <w:rsid w:val="0028101F"/>
    <w:rsid w:val="00281FD5"/>
    <w:rsid w:val="00282774"/>
    <w:rsid w:val="00295586"/>
    <w:rsid w:val="002A3474"/>
    <w:rsid w:val="002B710C"/>
    <w:rsid w:val="002C47F4"/>
    <w:rsid w:val="002D5EB7"/>
    <w:rsid w:val="002E0B0A"/>
    <w:rsid w:val="002E7E03"/>
    <w:rsid w:val="0030055C"/>
    <w:rsid w:val="0030481B"/>
    <w:rsid w:val="00304BAE"/>
    <w:rsid w:val="003073F1"/>
    <w:rsid w:val="003132E8"/>
    <w:rsid w:val="003156FC"/>
    <w:rsid w:val="00320B6A"/>
    <w:rsid w:val="00320DC5"/>
    <w:rsid w:val="003254B5"/>
    <w:rsid w:val="00350F22"/>
    <w:rsid w:val="003513D9"/>
    <w:rsid w:val="0037121F"/>
    <w:rsid w:val="00381489"/>
    <w:rsid w:val="00385700"/>
    <w:rsid w:val="003864E2"/>
    <w:rsid w:val="00387B00"/>
    <w:rsid w:val="003910D8"/>
    <w:rsid w:val="003A2B5F"/>
    <w:rsid w:val="003A5332"/>
    <w:rsid w:val="003A57A5"/>
    <w:rsid w:val="003A6B7D"/>
    <w:rsid w:val="003A79D9"/>
    <w:rsid w:val="003B06CA"/>
    <w:rsid w:val="003D1400"/>
    <w:rsid w:val="003F1B08"/>
    <w:rsid w:val="003F2E8F"/>
    <w:rsid w:val="004071FC"/>
    <w:rsid w:val="00411280"/>
    <w:rsid w:val="00417034"/>
    <w:rsid w:val="00421564"/>
    <w:rsid w:val="00431EB8"/>
    <w:rsid w:val="00440FDB"/>
    <w:rsid w:val="00443439"/>
    <w:rsid w:val="00444549"/>
    <w:rsid w:val="00445947"/>
    <w:rsid w:val="004625DD"/>
    <w:rsid w:val="004813B3"/>
    <w:rsid w:val="004848C0"/>
    <w:rsid w:val="00484E50"/>
    <w:rsid w:val="004862CA"/>
    <w:rsid w:val="004933F8"/>
    <w:rsid w:val="00496591"/>
    <w:rsid w:val="004A5691"/>
    <w:rsid w:val="004A584F"/>
    <w:rsid w:val="004B4F58"/>
    <w:rsid w:val="004B67FD"/>
    <w:rsid w:val="004C63E4"/>
    <w:rsid w:val="004D3011"/>
    <w:rsid w:val="004E6EE7"/>
    <w:rsid w:val="004F0C01"/>
    <w:rsid w:val="00512553"/>
    <w:rsid w:val="00513B1D"/>
    <w:rsid w:val="0052618C"/>
    <w:rsid w:val="005262AC"/>
    <w:rsid w:val="0053628A"/>
    <w:rsid w:val="00537378"/>
    <w:rsid w:val="005405F8"/>
    <w:rsid w:val="00563FE5"/>
    <w:rsid w:val="005761C5"/>
    <w:rsid w:val="00593237"/>
    <w:rsid w:val="00597798"/>
    <w:rsid w:val="005C12B8"/>
    <w:rsid w:val="005C6D89"/>
    <w:rsid w:val="005D0EAE"/>
    <w:rsid w:val="005E081F"/>
    <w:rsid w:val="005E39D5"/>
    <w:rsid w:val="005E6AFF"/>
    <w:rsid w:val="005F532B"/>
    <w:rsid w:val="00600670"/>
    <w:rsid w:val="006016CD"/>
    <w:rsid w:val="0062123A"/>
    <w:rsid w:val="0062166D"/>
    <w:rsid w:val="00630CDD"/>
    <w:rsid w:val="00632E58"/>
    <w:rsid w:val="00646E75"/>
    <w:rsid w:val="00651319"/>
    <w:rsid w:val="00674B89"/>
    <w:rsid w:val="0067540C"/>
    <w:rsid w:val="006771D0"/>
    <w:rsid w:val="00690A1C"/>
    <w:rsid w:val="00690A6F"/>
    <w:rsid w:val="006A2FCB"/>
    <w:rsid w:val="006A3130"/>
    <w:rsid w:val="006C10D8"/>
    <w:rsid w:val="006C5957"/>
    <w:rsid w:val="006F6B66"/>
    <w:rsid w:val="007056DE"/>
    <w:rsid w:val="0070602F"/>
    <w:rsid w:val="00711F03"/>
    <w:rsid w:val="00715FCB"/>
    <w:rsid w:val="00722FF8"/>
    <w:rsid w:val="00727E7A"/>
    <w:rsid w:val="00730C57"/>
    <w:rsid w:val="00743101"/>
    <w:rsid w:val="00755FF7"/>
    <w:rsid w:val="00764C9F"/>
    <w:rsid w:val="007775E1"/>
    <w:rsid w:val="007867A0"/>
    <w:rsid w:val="007927F5"/>
    <w:rsid w:val="007965E2"/>
    <w:rsid w:val="007A2768"/>
    <w:rsid w:val="007A42D7"/>
    <w:rsid w:val="007B3FD2"/>
    <w:rsid w:val="007B6FEC"/>
    <w:rsid w:val="007C0F3E"/>
    <w:rsid w:val="007E5F33"/>
    <w:rsid w:val="007F44FA"/>
    <w:rsid w:val="007F6E3F"/>
    <w:rsid w:val="00802CA0"/>
    <w:rsid w:val="00812F49"/>
    <w:rsid w:val="008231B0"/>
    <w:rsid w:val="008250FE"/>
    <w:rsid w:val="00827F2F"/>
    <w:rsid w:val="00835453"/>
    <w:rsid w:val="00842C4F"/>
    <w:rsid w:val="00843BD8"/>
    <w:rsid w:val="0085025D"/>
    <w:rsid w:val="00854E12"/>
    <w:rsid w:val="008701A3"/>
    <w:rsid w:val="00874101"/>
    <w:rsid w:val="00874238"/>
    <w:rsid w:val="00875F7D"/>
    <w:rsid w:val="00880E2B"/>
    <w:rsid w:val="00895C1D"/>
    <w:rsid w:val="008A083B"/>
    <w:rsid w:val="008A36E4"/>
    <w:rsid w:val="008B08CA"/>
    <w:rsid w:val="008B7F65"/>
    <w:rsid w:val="008D6720"/>
    <w:rsid w:val="008E1A90"/>
    <w:rsid w:val="008E2814"/>
    <w:rsid w:val="0091176D"/>
    <w:rsid w:val="00912C05"/>
    <w:rsid w:val="00923211"/>
    <w:rsid w:val="009255FB"/>
    <w:rsid w:val="009260CD"/>
    <w:rsid w:val="00940A66"/>
    <w:rsid w:val="00945E19"/>
    <w:rsid w:val="00952C25"/>
    <w:rsid w:val="009613E1"/>
    <w:rsid w:val="0097731F"/>
    <w:rsid w:val="00991E93"/>
    <w:rsid w:val="0099376A"/>
    <w:rsid w:val="009A4C3A"/>
    <w:rsid w:val="009B1F96"/>
    <w:rsid w:val="009D1F99"/>
    <w:rsid w:val="009E45A4"/>
    <w:rsid w:val="009E6D54"/>
    <w:rsid w:val="00A1413B"/>
    <w:rsid w:val="00A2118D"/>
    <w:rsid w:val="00A21B45"/>
    <w:rsid w:val="00A3246A"/>
    <w:rsid w:val="00A47197"/>
    <w:rsid w:val="00A50E1C"/>
    <w:rsid w:val="00A543A6"/>
    <w:rsid w:val="00A55658"/>
    <w:rsid w:val="00A62D1E"/>
    <w:rsid w:val="00A63E13"/>
    <w:rsid w:val="00A7484A"/>
    <w:rsid w:val="00A74DAC"/>
    <w:rsid w:val="00A754FC"/>
    <w:rsid w:val="00A75B20"/>
    <w:rsid w:val="00A9097C"/>
    <w:rsid w:val="00AB543B"/>
    <w:rsid w:val="00AB5D27"/>
    <w:rsid w:val="00AC057D"/>
    <w:rsid w:val="00AD0A50"/>
    <w:rsid w:val="00AD26F2"/>
    <w:rsid w:val="00AD4E47"/>
    <w:rsid w:val="00AD76E2"/>
    <w:rsid w:val="00AD7CA8"/>
    <w:rsid w:val="00AE1ED9"/>
    <w:rsid w:val="00AF040F"/>
    <w:rsid w:val="00B07E8F"/>
    <w:rsid w:val="00B1408A"/>
    <w:rsid w:val="00B16029"/>
    <w:rsid w:val="00B20152"/>
    <w:rsid w:val="00B22E84"/>
    <w:rsid w:val="00B25F32"/>
    <w:rsid w:val="00B359E4"/>
    <w:rsid w:val="00B44026"/>
    <w:rsid w:val="00B50AE3"/>
    <w:rsid w:val="00B579AB"/>
    <w:rsid w:val="00B57D98"/>
    <w:rsid w:val="00B70839"/>
    <w:rsid w:val="00B70850"/>
    <w:rsid w:val="00B709A9"/>
    <w:rsid w:val="00B741D1"/>
    <w:rsid w:val="00B80AAC"/>
    <w:rsid w:val="00B8402B"/>
    <w:rsid w:val="00B92887"/>
    <w:rsid w:val="00BB3F35"/>
    <w:rsid w:val="00BB45CF"/>
    <w:rsid w:val="00BB54C4"/>
    <w:rsid w:val="00BB577D"/>
    <w:rsid w:val="00BC1184"/>
    <w:rsid w:val="00BD2A6A"/>
    <w:rsid w:val="00BD2FB2"/>
    <w:rsid w:val="00BD69B8"/>
    <w:rsid w:val="00BE2BC2"/>
    <w:rsid w:val="00BF7B01"/>
    <w:rsid w:val="00C022A5"/>
    <w:rsid w:val="00C066B6"/>
    <w:rsid w:val="00C12D41"/>
    <w:rsid w:val="00C3191C"/>
    <w:rsid w:val="00C33969"/>
    <w:rsid w:val="00C37295"/>
    <w:rsid w:val="00C37BA1"/>
    <w:rsid w:val="00C37CAF"/>
    <w:rsid w:val="00C406C6"/>
    <w:rsid w:val="00C4674C"/>
    <w:rsid w:val="00C46B54"/>
    <w:rsid w:val="00C506CF"/>
    <w:rsid w:val="00C565B8"/>
    <w:rsid w:val="00C72BED"/>
    <w:rsid w:val="00C73FBC"/>
    <w:rsid w:val="00C9578B"/>
    <w:rsid w:val="00CA5A7B"/>
    <w:rsid w:val="00CB0055"/>
    <w:rsid w:val="00CC19A5"/>
    <w:rsid w:val="00CC4001"/>
    <w:rsid w:val="00CC48A1"/>
    <w:rsid w:val="00CC48AC"/>
    <w:rsid w:val="00CD5D6C"/>
    <w:rsid w:val="00CE56C5"/>
    <w:rsid w:val="00CF3C57"/>
    <w:rsid w:val="00D2522B"/>
    <w:rsid w:val="00D40146"/>
    <w:rsid w:val="00D422DE"/>
    <w:rsid w:val="00D43C0B"/>
    <w:rsid w:val="00D513AE"/>
    <w:rsid w:val="00D5459D"/>
    <w:rsid w:val="00D611EC"/>
    <w:rsid w:val="00D9720F"/>
    <w:rsid w:val="00DA1F4D"/>
    <w:rsid w:val="00DB6B69"/>
    <w:rsid w:val="00DC255A"/>
    <w:rsid w:val="00DD0DE4"/>
    <w:rsid w:val="00DD172A"/>
    <w:rsid w:val="00DF69EA"/>
    <w:rsid w:val="00E1291D"/>
    <w:rsid w:val="00E25A26"/>
    <w:rsid w:val="00E40BB4"/>
    <w:rsid w:val="00E4381A"/>
    <w:rsid w:val="00E4503B"/>
    <w:rsid w:val="00E47C7E"/>
    <w:rsid w:val="00E55D74"/>
    <w:rsid w:val="00E56243"/>
    <w:rsid w:val="00E669F3"/>
    <w:rsid w:val="00E706D1"/>
    <w:rsid w:val="00E75D26"/>
    <w:rsid w:val="00E85D32"/>
    <w:rsid w:val="00E949B8"/>
    <w:rsid w:val="00EC6D3B"/>
    <w:rsid w:val="00ED6EFD"/>
    <w:rsid w:val="00EE5CD6"/>
    <w:rsid w:val="00EF7195"/>
    <w:rsid w:val="00F144D8"/>
    <w:rsid w:val="00F34729"/>
    <w:rsid w:val="00F355A1"/>
    <w:rsid w:val="00F45935"/>
    <w:rsid w:val="00F57FBB"/>
    <w:rsid w:val="00F60274"/>
    <w:rsid w:val="00F71982"/>
    <w:rsid w:val="00F729BF"/>
    <w:rsid w:val="00F75712"/>
    <w:rsid w:val="00F77535"/>
    <w:rsid w:val="00F77FB9"/>
    <w:rsid w:val="00F81C2F"/>
    <w:rsid w:val="00F826FB"/>
    <w:rsid w:val="00F8682A"/>
    <w:rsid w:val="00F94211"/>
    <w:rsid w:val="00FB068F"/>
    <w:rsid w:val="00FB1D5E"/>
    <w:rsid w:val="00FC41EE"/>
    <w:rsid w:val="00FC42E1"/>
    <w:rsid w:val="00FD0DC5"/>
    <w:rsid w:val="00FD7077"/>
    <w:rsid w:val="00FE1DFE"/>
    <w:rsid w:val="00FF182C"/>
    <w:rsid w:val="00FF66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9420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923211"/>
    <w:pPr>
      <w:ind w:left="720"/>
      <w:contextualSpacing/>
    </w:pPr>
  </w:style>
  <w:style w:type="character" w:styleId="FollowedHyperlink">
    <w:name w:val="FollowedHyperlink"/>
    <w:basedOn w:val="DefaultParagraphFont"/>
    <w:uiPriority w:val="99"/>
    <w:semiHidden/>
    <w:unhideWhenUsed/>
    <w:rsid w:val="00A47197"/>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pmjs.com/package/abacl" TargetMode="External"/><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npmjs.com/package/naming-conventions-modeler"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kasbif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hkarsanat.ir" TargetMode="External"/><Relationship Id="rId5" Type="http://schemas.openxmlformats.org/officeDocument/2006/relationships/webSettings" Target="webSettings.xml"/><Relationship Id="rId15" Type="http://schemas.openxmlformats.org/officeDocument/2006/relationships/hyperlink" Target="https://landing.30teb.app/" TargetMode="External"/><Relationship Id="rId10" Type="http://schemas.openxmlformats.org/officeDocument/2006/relationships/hyperlink" Target="https://www.npmjs.com/package/@vhidvz/wfj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ide-app.i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idv\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Redis</c:v>
                </c:pt>
                <c:pt idx="1">
                  <c:v>Python</c:v>
                </c:pt>
                <c:pt idx="2">
                  <c:v>MongoDB</c:v>
                </c:pt>
                <c:pt idx="3">
                  <c:v>HTML/CSS</c:v>
                </c:pt>
                <c:pt idx="4">
                  <c:v>TypeScript</c:v>
                </c:pt>
                <c:pt idx="5">
                  <c:v>Linux</c:v>
                </c:pt>
                <c:pt idx="6">
                  <c:v>Rust</c:v>
                </c:pt>
              </c:strCache>
            </c:strRef>
          </c:cat>
          <c:val>
            <c:numRef>
              <c:f>Sheet1!$B$2:$B$8</c:f>
              <c:numCache>
                <c:formatCode>General</c:formatCode>
                <c:ptCount val="7"/>
                <c:pt idx="0">
                  <c:v>0.99</c:v>
                </c:pt>
                <c:pt idx="1">
                  <c:v>0.99</c:v>
                </c:pt>
                <c:pt idx="2">
                  <c:v>0.99</c:v>
                </c:pt>
                <c:pt idx="3">
                  <c:v>0.99</c:v>
                </c:pt>
                <c:pt idx="4">
                  <c:v>0.99</c:v>
                </c:pt>
                <c:pt idx="5">
                  <c:v>0.9</c:v>
                </c:pt>
                <c:pt idx="6">
                  <c:v>0.5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Reading</c:v>
                </c:pt>
                <c:pt idx="1">
                  <c:v>Writing</c:v>
                </c:pt>
                <c:pt idx="2">
                  <c:v>Listening</c:v>
                </c:pt>
                <c:pt idx="3">
                  <c:v>Speaking</c:v>
                </c:pt>
              </c:strCache>
            </c:strRef>
          </c:cat>
          <c:val>
            <c:numRef>
              <c:f>Sheet1!$B$2:$B$5</c:f>
              <c:numCache>
                <c:formatCode>General</c:formatCode>
                <c:ptCount val="4"/>
                <c:pt idx="0">
                  <c:v>0.9</c:v>
                </c:pt>
                <c:pt idx="1">
                  <c:v>0.9</c:v>
                </c:pt>
                <c:pt idx="2">
                  <c:v>0.8</c:v>
                </c:pt>
                <c:pt idx="3">
                  <c:v>0.6</c:v>
                </c:pt>
              </c:numCache>
            </c:numRef>
          </c:val>
          <c:extLst>
            <c:ext xmlns:c16="http://schemas.microsoft.com/office/drawing/2014/chart" uri="{C3380CC4-5D6E-409C-BE32-E72D297353CC}">
              <c16:uniqueId val="{00000000-0475-4D6F-B3D9-8BEAE7ABF859}"/>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A8E562EE82475FA30B95896079A5C8"/>
        <w:category>
          <w:name w:val="General"/>
          <w:gallery w:val="placeholder"/>
        </w:category>
        <w:types>
          <w:type w:val="bbPlcHdr"/>
        </w:types>
        <w:behaviors>
          <w:behavior w:val="content"/>
        </w:behaviors>
        <w:guid w:val="{A400CD86-555E-48F0-9435-C1F26395415B}"/>
      </w:docPartPr>
      <w:docPartBody>
        <w:p w:rsidR="007D38B2" w:rsidRDefault="007D38B2">
          <w:pPr>
            <w:pStyle w:val="AEA8E562EE82475FA30B95896079A5C8"/>
          </w:pPr>
          <w:r w:rsidRPr="00036450">
            <w:rPr>
              <w:rStyle w:val="Heading2Char"/>
            </w:rPr>
            <w:t>SKILLS</w:t>
          </w:r>
        </w:p>
      </w:docPartBody>
    </w:docPart>
    <w:docPart>
      <w:docPartPr>
        <w:name w:val="9BAD61884F17446D92763D1840AE2B93"/>
        <w:category>
          <w:name w:val="General"/>
          <w:gallery w:val="placeholder"/>
        </w:category>
        <w:types>
          <w:type w:val="bbPlcHdr"/>
        </w:types>
        <w:behaviors>
          <w:behavior w:val="content"/>
        </w:behaviors>
        <w:guid w:val="{D9B6BF15-E894-4FB7-81D7-B86698BE1367}"/>
      </w:docPartPr>
      <w:docPartBody>
        <w:p w:rsidR="00A340D4" w:rsidRDefault="007D38B2" w:rsidP="007D38B2">
          <w:pPr>
            <w:pStyle w:val="9BAD61884F17446D92763D1840AE2B93"/>
          </w:pPr>
          <w:r w:rsidRPr="00CB0055">
            <w:t>Contact</w:t>
          </w:r>
        </w:p>
      </w:docPartBody>
    </w:docPart>
    <w:docPart>
      <w:docPartPr>
        <w:name w:val="76F5A12BAFE547768C264D74CE6FD9FD"/>
        <w:category>
          <w:name w:val="General"/>
          <w:gallery w:val="placeholder"/>
        </w:category>
        <w:types>
          <w:type w:val="bbPlcHdr"/>
        </w:types>
        <w:behaviors>
          <w:behavior w:val="content"/>
        </w:behaviors>
        <w:guid w:val="{6101FE65-5EB0-419F-AB12-721B3AF2CB0E}"/>
      </w:docPartPr>
      <w:docPartBody>
        <w:p w:rsidR="00A340D4" w:rsidRDefault="007D38B2" w:rsidP="007D38B2">
          <w:pPr>
            <w:pStyle w:val="76F5A12BAFE547768C264D74CE6FD9FD"/>
          </w:pPr>
          <w:r w:rsidRPr="004D3011">
            <w:t>PHONE:</w:t>
          </w:r>
        </w:p>
      </w:docPartBody>
    </w:docPart>
    <w:docPart>
      <w:docPartPr>
        <w:name w:val="5FA672C1ACDA48DFBCAB9A58069AF223"/>
        <w:category>
          <w:name w:val="General"/>
          <w:gallery w:val="placeholder"/>
        </w:category>
        <w:types>
          <w:type w:val="bbPlcHdr"/>
        </w:types>
        <w:behaviors>
          <w:behavior w:val="content"/>
        </w:behaviors>
        <w:guid w:val="{934B8A17-045F-4F99-9412-6D251CF38F3D}"/>
      </w:docPartPr>
      <w:docPartBody>
        <w:p w:rsidR="00A340D4" w:rsidRDefault="007D38B2" w:rsidP="007D38B2">
          <w:pPr>
            <w:pStyle w:val="5FA672C1ACDA48DFBCAB9A58069AF223"/>
          </w:pPr>
          <w:r w:rsidRPr="004D3011">
            <w:t>WEBSITE:</w:t>
          </w:r>
        </w:p>
      </w:docPartBody>
    </w:docPart>
    <w:docPart>
      <w:docPartPr>
        <w:name w:val="0EC862D1B8694E57A496203BC9BDEAC5"/>
        <w:category>
          <w:name w:val="General"/>
          <w:gallery w:val="placeholder"/>
        </w:category>
        <w:types>
          <w:type w:val="bbPlcHdr"/>
        </w:types>
        <w:behaviors>
          <w:behavior w:val="content"/>
        </w:behaviors>
        <w:guid w:val="{61B946D9-4F8F-49D2-9AC7-DBF0BE378FD2}"/>
      </w:docPartPr>
      <w:docPartBody>
        <w:p w:rsidR="00A340D4" w:rsidRDefault="007D38B2" w:rsidP="007D38B2">
          <w:pPr>
            <w:pStyle w:val="0EC862D1B8694E57A496203BC9BDEAC5"/>
          </w:pPr>
          <w:r w:rsidRPr="004D3011">
            <w:t>EMAIL:</w:t>
          </w:r>
        </w:p>
      </w:docPartBody>
    </w:docPart>
    <w:docPart>
      <w:docPartPr>
        <w:name w:val="13C1AE814B484A988114C2E53655A6DF"/>
        <w:category>
          <w:name w:val="General"/>
          <w:gallery w:val="placeholder"/>
        </w:category>
        <w:types>
          <w:type w:val="bbPlcHdr"/>
        </w:types>
        <w:behaviors>
          <w:behavior w:val="content"/>
        </w:behaviors>
        <w:guid w:val="{3C6B5026-0D78-4CFA-AAFC-C268C025EBCA}"/>
      </w:docPartPr>
      <w:docPartBody>
        <w:p w:rsidR="002B765A" w:rsidRDefault="00812711" w:rsidP="00812711">
          <w:pPr>
            <w:pStyle w:val="13C1AE814B484A988114C2E53655A6DF"/>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B2"/>
    <w:rsid w:val="000B1C50"/>
    <w:rsid w:val="002B765A"/>
    <w:rsid w:val="0034223B"/>
    <w:rsid w:val="007B31E6"/>
    <w:rsid w:val="007D38B2"/>
    <w:rsid w:val="007E5637"/>
    <w:rsid w:val="00812711"/>
    <w:rsid w:val="00960C0D"/>
    <w:rsid w:val="00A340D4"/>
    <w:rsid w:val="00D312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34223B"/>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sid w:val="0034223B"/>
    <w:rPr>
      <w:rFonts w:asciiTheme="majorHAnsi" w:eastAsiaTheme="majorEastAsia" w:hAnsiTheme="majorHAnsi" w:cstheme="majorBidi"/>
      <w:b/>
      <w:bCs/>
      <w:caps/>
      <w:szCs w:val="26"/>
      <w:lang w:eastAsia="ja-JP"/>
    </w:rPr>
  </w:style>
  <w:style w:type="paragraph" w:customStyle="1" w:styleId="AEA8E562EE82475FA30B95896079A5C8">
    <w:name w:val="AEA8E562EE82475FA30B95896079A5C8"/>
  </w:style>
  <w:style w:type="paragraph" w:customStyle="1" w:styleId="9BAD61884F17446D92763D1840AE2B93">
    <w:name w:val="9BAD61884F17446D92763D1840AE2B93"/>
    <w:rsid w:val="007D38B2"/>
  </w:style>
  <w:style w:type="paragraph" w:customStyle="1" w:styleId="76F5A12BAFE547768C264D74CE6FD9FD">
    <w:name w:val="76F5A12BAFE547768C264D74CE6FD9FD"/>
    <w:rsid w:val="007D38B2"/>
  </w:style>
  <w:style w:type="paragraph" w:customStyle="1" w:styleId="5FA672C1ACDA48DFBCAB9A58069AF223">
    <w:name w:val="5FA672C1ACDA48DFBCAB9A58069AF223"/>
    <w:rsid w:val="007D38B2"/>
  </w:style>
  <w:style w:type="paragraph" w:customStyle="1" w:styleId="0EC862D1B8694E57A496203BC9BDEAC5">
    <w:name w:val="0EC862D1B8694E57A496203BC9BDEAC5"/>
    <w:rsid w:val="007D38B2"/>
  </w:style>
  <w:style w:type="paragraph" w:customStyle="1" w:styleId="13C1AE814B484A988114C2E53655A6DF">
    <w:name w:val="13C1AE814B484A988114C2E53655A6DF"/>
    <w:rsid w:val="008127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394FB-D145-4FB2-90ED-107F8828A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6</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2022-03-23T08:07:00Z</dcterms:created>
  <dcterms:modified xsi:type="dcterms:W3CDTF">2023-05-27T14:18:00Z</dcterms:modified>
</cp:coreProperties>
</file>